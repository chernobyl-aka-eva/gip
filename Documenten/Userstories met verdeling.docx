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7F3D" w14:textId="08B5CA2D" w:rsidR="008A2151" w:rsidRPr="0066247B" w:rsidRDefault="0066247B">
      <w:pPr>
        <w:rPr>
          <w:rFonts w:cs="Arial"/>
          <w:sz w:val="30"/>
          <w:szCs w:val="30"/>
        </w:rPr>
      </w:pPr>
      <w:r w:rsidRPr="0066247B">
        <w:rPr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62447A9" wp14:editId="58C37E09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957143" cy="904875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zandpoor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143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1A7" w:rsidRPr="0066247B">
        <w:rPr>
          <w:rFonts w:cs="Arial"/>
          <w:b/>
          <w:sz w:val="30"/>
          <w:szCs w:val="30"/>
        </w:rPr>
        <w:t xml:space="preserve">GIP </w:t>
      </w:r>
      <w:r w:rsidRPr="0066247B">
        <w:rPr>
          <w:rFonts w:cs="Arial"/>
          <w:b/>
          <w:sz w:val="30"/>
          <w:szCs w:val="30"/>
        </w:rPr>
        <w:t>IT</w:t>
      </w:r>
    </w:p>
    <w:p w14:paraId="32B86C3B" w14:textId="4081C191" w:rsidR="009C148A" w:rsidRDefault="00712205" w:rsidP="001731A7">
      <w:pPr>
        <w:rPr>
          <w:rFonts w:cs="Arial"/>
          <w:sz w:val="30"/>
          <w:szCs w:val="30"/>
        </w:rPr>
      </w:pPr>
      <w:r w:rsidRPr="0066247B">
        <w:rPr>
          <w:rFonts w:cs="Arial"/>
          <w:b/>
          <w:sz w:val="30"/>
          <w:szCs w:val="30"/>
        </w:rPr>
        <w:t>Naam:</w:t>
      </w:r>
      <w:r w:rsidR="00E13552" w:rsidRPr="0066247B">
        <w:rPr>
          <w:rFonts w:cs="Arial"/>
          <w:sz w:val="30"/>
          <w:szCs w:val="30"/>
        </w:rPr>
        <w:t xml:space="preserve"> </w:t>
      </w:r>
      <w:r w:rsidR="009C148A">
        <w:rPr>
          <w:rFonts w:cs="Arial"/>
          <w:sz w:val="30"/>
          <w:szCs w:val="30"/>
        </w:rPr>
        <w:t>Eva-Veronica Szeredi</w:t>
      </w:r>
    </w:p>
    <w:p w14:paraId="6F8779BF" w14:textId="77B7A030" w:rsidR="00877C11" w:rsidRPr="00F93782" w:rsidRDefault="00877C11" w:rsidP="001731A7">
      <w:pPr>
        <w:rPr>
          <w:rFonts w:cs="Arial"/>
          <w:sz w:val="30"/>
          <w:szCs w:val="30"/>
          <w:lang w:val="nl-BE"/>
        </w:rPr>
      </w:pPr>
      <w:r>
        <w:rPr>
          <w:rFonts w:cs="Arial"/>
          <w:sz w:val="30"/>
          <w:szCs w:val="30"/>
        </w:rPr>
        <w:t>Philip Scott</w:t>
      </w:r>
    </w:p>
    <w:p w14:paraId="01528219" w14:textId="77777777" w:rsidR="0066247B" w:rsidRPr="00F93782" w:rsidRDefault="0066247B" w:rsidP="00712205">
      <w:pPr>
        <w:pBdr>
          <w:bottom w:val="single" w:sz="4" w:space="1" w:color="auto"/>
        </w:pBdr>
        <w:rPr>
          <w:rFonts w:cs="Arial"/>
          <w:lang w:val="nl-BE"/>
        </w:rPr>
      </w:pPr>
    </w:p>
    <w:sdt>
      <w:sdtPr>
        <w:rPr>
          <w:rFonts w:ascii="Verdana" w:eastAsia="Times New Roman" w:hAnsi="Verdana" w:cs="Times New Roman"/>
          <w:color w:val="auto"/>
          <w:sz w:val="22"/>
          <w:szCs w:val="24"/>
          <w:lang w:val="nl-NL" w:eastAsia="nl-NL"/>
        </w:rPr>
        <w:id w:val="-632018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E21F4C" w14:textId="17894858" w:rsidR="0012633C" w:rsidRPr="0012633C" w:rsidRDefault="00FF2038" w:rsidP="0012633C">
          <w:pPr>
            <w:pStyle w:val="TOCHeading"/>
            <w:spacing w:line="360" w:lineRule="auto"/>
            <w:rPr>
              <w:b/>
              <w:bCs/>
              <w:color w:val="92D050"/>
            </w:rPr>
          </w:pPr>
          <w:proofErr w:type="spellStart"/>
          <w:r w:rsidRPr="00FF2038">
            <w:rPr>
              <w:b/>
              <w:bCs/>
              <w:color w:val="92D050"/>
            </w:rPr>
            <w:t>Inhoudstafel</w:t>
          </w:r>
          <w:proofErr w:type="spellEnd"/>
        </w:p>
        <w:p w14:paraId="5600971D" w14:textId="2239D018" w:rsidR="00FF2038" w:rsidRPr="00FF2038" w:rsidRDefault="00FF2038" w:rsidP="00FF2038">
          <w:pPr>
            <w:rPr>
              <w:b/>
              <w:bCs/>
              <w:lang w:val="en-US" w:eastAsia="en-US"/>
            </w:rPr>
          </w:pPr>
          <w:r w:rsidRPr="00FF2038">
            <w:rPr>
              <w:b/>
              <w:bCs/>
              <w:lang w:val="en-US" w:eastAsia="en-US"/>
            </w:rPr>
            <w:t>USERSTORIES</w:t>
          </w:r>
        </w:p>
        <w:p w14:paraId="5D292077" w14:textId="73D0A6A7" w:rsidR="00EB4590" w:rsidRDefault="00A251E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10087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Main Menu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_Toc86010087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2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0DCF69E6" w14:textId="6153971C" w:rsidR="00EB4590" w:rsidRDefault="0088252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88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Settings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_Toc86010088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2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691E48E9" w14:textId="774D6F65" w:rsidR="00EB4590" w:rsidRDefault="0088252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89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Game Settings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_Toc86010089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2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49E000DD" w14:textId="147E01E3" w:rsidR="00EB4590" w:rsidRDefault="0088252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0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Input Settings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_Toc86010090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2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318DFF8B" w14:textId="1C975AF5" w:rsidR="00EB4590" w:rsidRDefault="0088252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1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Game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_Toc86010091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2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2F91487F" w14:textId="7CED4B10" w:rsidR="00EB4590" w:rsidRDefault="0088252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2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Pause Screen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_Toc86010092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3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7396F12C" w14:textId="6CB1AE9C" w:rsidR="00EB4590" w:rsidRDefault="0088252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3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Map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_Toc86010093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4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00AF184E" w14:textId="5FFA3A77" w:rsidR="00EB4590" w:rsidRDefault="00882529">
          <w:pPr>
            <w:pStyle w:val="TOC2"/>
            <w:tabs>
              <w:tab w:val="right" w:leader="dot" w:pos="9062"/>
            </w:tabs>
            <w:rPr>
              <w:rStyle w:val="Hyperlink"/>
              <w:rFonts w:eastAsiaTheme="majorEastAsia"/>
              <w:noProof/>
            </w:rPr>
          </w:pPr>
          <w:hyperlink w:anchor="_Toc86010094" w:history="1">
            <w:r w:rsidR="00EB4590" w:rsidRPr="00DF6CD2">
              <w:rPr>
                <w:rStyle w:val="Hyperlink"/>
                <w:rFonts w:eastAsiaTheme="majorEastAsia"/>
                <w:noProof/>
                <w:lang w:val="nl-BE"/>
              </w:rPr>
              <w:t>Deck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_Toc86010094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4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0897723C" w14:textId="2709C330" w:rsidR="003C5DD9" w:rsidRPr="003C5DD9" w:rsidRDefault="003C5DD9" w:rsidP="003C5DD9">
          <w:pPr>
            <w:rPr>
              <w:rFonts w:eastAsiaTheme="minorEastAsia"/>
              <w:b/>
              <w:bCs/>
            </w:rPr>
          </w:pPr>
          <w:r w:rsidRPr="003C5DD9">
            <w:rPr>
              <w:rFonts w:eastAsiaTheme="minorEastAsia"/>
              <w:b/>
              <w:bCs/>
            </w:rPr>
            <w:t>VERDELING</w:t>
          </w:r>
        </w:p>
        <w:p w14:paraId="58440A6D" w14:textId="6DCB0101" w:rsidR="00EB4590" w:rsidRDefault="0088252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5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Sprint 1 – tegen 29/11/2021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_Toc86010095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5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4550EA3D" w14:textId="3BEF2DEE" w:rsidR="00EB4590" w:rsidRDefault="0088252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6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Eva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_Toc86010096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5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4C370804" w14:textId="7834C0F6" w:rsidR="00EB4590" w:rsidRDefault="0088252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7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Philip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_Toc86010097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5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763B63D5" w14:textId="4FF5966B" w:rsidR="00EB4590" w:rsidRDefault="0088252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8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Sprint 2 – tegen 07/03/2022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_Toc86010098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5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5F71CF2C" w14:textId="0B189635" w:rsidR="00EB4590" w:rsidRDefault="0088252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099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Eva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_Toc86010099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5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2C25C14C" w14:textId="3260AE85" w:rsidR="00EB4590" w:rsidRDefault="0088252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100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Philip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_Toc86010100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6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3F75532E" w14:textId="2224C872" w:rsidR="00EB4590" w:rsidRDefault="0088252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101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Sprint 3 – tegen 19/04/2022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_Toc86010101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6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1304EBFF" w14:textId="73E1F569" w:rsidR="00EB4590" w:rsidRDefault="0088252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102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Eva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_Toc86010102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6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3EDE58C6" w14:textId="34A104DE" w:rsidR="00EB4590" w:rsidRDefault="0088252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86010103" w:history="1">
            <w:r w:rsidR="00EB4590" w:rsidRPr="00DF6CD2">
              <w:rPr>
                <w:rStyle w:val="Hyperlink"/>
                <w:rFonts w:eastAsiaTheme="majorEastAsia"/>
                <w:noProof/>
                <w:lang w:val="en-GB"/>
              </w:rPr>
              <w:t>Philip</w:t>
            </w:r>
            <w:r w:rsidR="00EB4590">
              <w:rPr>
                <w:noProof/>
                <w:webHidden/>
              </w:rPr>
              <w:tab/>
            </w:r>
            <w:r w:rsidR="00EB4590">
              <w:rPr>
                <w:noProof/>
                <w:webHidden/>
              </w:rPr>
              <w:fldChar w:fldCharType="begin"/>
            </w:r>
            <w:r w:rsidR="00EB4590">
              <w:rPr>
                <w:noProof/>
                <w:webHidden/>
              </w:rPr>
              <w:instrText xml:space="preserve"> PAGEREF _Toc86010103 \h </w:instrText>
            </w:r>
            <w:r w:rsidR="00EB4590">
              <w:rPr>
                <w:noProof/>
                <w:webHidden/>
              </w:rPr>
            </w:r>
            <w:r w:rsidR="00EB4590">
              <w:rPr>
                <w:noProof/>
                <w:webHidden/>
              </w:rPr>
              <w:fldChar w:fldCharType="separate"/>
            </w:r>
            <w:r w:rsidR="00EB4590">
              <w:rPr>
                <w:noProof/>
                <w:webHidden/>
              </w:rPr>
              <w:t>7</w:t>
            </w:r>
            <w:r w:rsidR="00EB4590">
              <w:rPr>
                <w:noProof/>
                <w:webHidden/>
              </w:rPr>
              <w:fldChar w:fldCharType="end"/>
            </w:r>
          </w:hyperlink>
        </w:p>
        <w:p w14:paraId="2A6CFE19" w14:textId="7300742D" w:rsidR="00A251E2" w:rsidRDefault="00A251E2">
          <w:r>
            <w:rPr>
              <w:b/>
              <w:bCs/>
              <w:noProof/>
            </w:rPr>
            <w:fldChar w:fldCharType="end"/>
          </w:r>
        </w:p>
      </w:sdtContent>
    </w:sdt>
    <w:p w14:paraId="68C2D96C" w14:textId="247A6599" w:rsidR="00D24577" w:rsidRPr="00C45426" w:rsidRDefault="0084371E">
      <w:pPr>
        <w:tabs>
          <w:tab w:val="clear" w:pos="9072"/>
        </w:tabs>
        <w:spacing w:after="0"/>
        <w:rPr>
          <w:rFonts w:eastAsiaTheme="majorEastAsia"/>
          <w:lang w:val="nl-BE"/>
        </w:rPr>
      </w:pPr>
      <w:r>
        <w:rPr>
          <w:lang w:val="nl-BE"/>
        </w:rPr>
        <w:br w:type="page"/>
      </w:r>
    </w:p>
    <w:p w14:paraId="30412AAD" w14:textId="4B3530EB" w:rsidR="00C57F49" w:rsidRPr="00F93782" w:rsidRDefault="009C148A" w:rsidP="006A7F09">
      <w:pPr>
        <w:pStyle w:val="Title"/>
        <w:rPr>
          <w:lang w:val="nl-BE"/>
        </w:rPr>
      </w:pPr>
      <w:r w:rsidRPr="00F93782">
        <w:rPr>
          <w:lang w:val="nl-BE"/>
        </w:rPr>
        <w:lastRenderedPageBreak/>
        <w:t>Userstories</w:t>
      </w:r>
    </w:p>
    <w:p w14:paraId="0F9370B0" w14:textId="6FBB4A6B" w:rsidR="00C57F49" w:rsidRPr="00F93782" w:rsidRDefault="00C57F49" w:rsidP="00B17815">
      <w:pPr>
        <w:pStyle w:val="Heading1"/>
        <w:rPr>
          <w:lang w:val="nl-BE"/>
        </w:rPr>
      </w:pPr>
      <w:bookmarkStart w:id="0" w:name="_Toc86010087"/>
      <w:r w:rsidRPr="00F93782">
        <w:rPr>
          <w:lang w:val="nl-BE"/>
        </w:rPr>
        <w:t>Main Menu</w:t>
      </w:r>
      <w:bookmarkEnd w:id="0"/>
    </w:p>
    <w:p w14:paraId="7E05333D" w14:textId="75499EC3" w:rsidR="005D3DE8" w:rsidRPr="00EB4590" w:rsidRDefault="00A94FF5" w:rsidP="005D3DE8">
      <w:pPr>
        <w:rPr>
          <w:lang w:val="nl-BE"/>
        </w:rPr>
      </w:pPr>
      <w:r w:rsidRPr="00EB4590">
        <w:rPr>
          <w:lang w:val="nl-BE"/>
        </w:rPr>
        <w:t xml:space="preserve">Als een gebruiker </w:t>
      </w:r>
      <w:r w:rsidR="0005028C" w:rsidRPr="00EB4590">
        <w:rPr>
          <w:lang w:val="nl-BE"/>
        </w:rPr>
        <w:t xml:space="preserve">wil ik een knop </w:t>
      </w:r>
      <w:r w:rsidR="005D6F92" w:rsidRPr="00EB4590">
        <w:rPr>
          <w:lang w:val="nl-BE"/>
        </w:rPr>
        <w:t xml:space="preserve">“Play” hebben om een </w:t>
      </w:r>
      <w:r w:rsidR="00151DD5" w:rsidRPr="00EB4590">
        <w:rPr>
          <w:lang w:val="nl-BE"/>
        </w:rPr>
        <w:t>run</w:t>
      </w:r>
      <w:r w:rsidR="005D6F92" w:rsidRPr="00EB4590">
        <w:rPr>
          <w:lang w:val="nl-BE"/>
        </w:rPr>
        <w:t xml:space="preserve"> te kunnen starten.</w:t>
      </w:r>
    </w:p>
    <w:p w14:paraId="00FEED48" w14:textId="58F6614C" w:rsidR="00A21114" w:rsidRPr="00EB4590" w:rsidRDefault="00A21114" w:rsidP="005D3DE8">
      <w:pPr>
        <w:rPr>
          <w:lang w:val="nl-BE"/>
        </w:rPr>
      </w:pPr>
      <w:r w:rsidRPr="00EB4590">
        <w:rPr>
          <w:lang w:val="nl-BE"/>
        </w:rPr>
        <w:t>Als een gebruiker wil ik een knop “</w:t>
      </w:r>
      <w:r w:rsidR="00CB045D" w:rsidRPr="00EB4590">
        <w:rPr>
          <w:lang w:val="nl-BE"/>
        </w:rPr>
        <w:t xml:space="preserve">Continue Run” hebben om </w:t>
      </w:r>
      <w:r w:rsidR="00151DD5" w:rsidRPr="00EB4590">
        <w:rPr>
          <w:lang w:val="nl-BE"/>
        </w:rPr>
        <w:t>het spel</w:t>
      </w:r>
      <w:r w:rsidR="00CB045D" w:rsidRPr="00EB4590">
        <w:rPr>
          <w:lang w:val="nl-BE"/>
        </w:rPr>
        <w:t xml:space="preserve"> te kunnen </w:t>
      </w:r>
      <w:r w:rsidR="00A702A1" w:rsidRPr="00EB4590">
        <w:rPr>
          <w:lang w:val="nl-BE"/>
        </w:rPr>
        <w:t xml:space="preserve">hervatten als ik </w:t>
      </w:r>
      <w:r w:rsidR="003F772A" w:rsidRPr="00EB4590">
        <w:rPr>
          <w:lang w:val="nl-BE"/>
        </w:rPr>
        <w:t xml:space="preserve">al </w:t>
      </w:r>
      <w:r w:rsidR="003C0DA3">
        <w:rPr>
          <w:lang w:val="nl-BE"/>
        </w:rPr>
        <w:t>met een run bezig was</w:t>
      </w:r>
      <w:r w:rsidR="003F772A" w:rsidRPr="00EB4590">
        <w:rPr>
          <w:lang w:val="nl-BE"/>
        </w:rPr>
        <w:t>.</w:t>
      </w:r>
    </w:p>
    <w:p w14:paraId="28C5FD43" w14:textId="32F7F124" w:rsidR="003F772A" w:rsidRPr="00EB4590" w:rsidRDefault="003F772A" w:rsidP="005D3DE8">
      <w:pPr>
        <w:rPr>
          <w:lang w:val="nl-BE"/>
        </w:rPr>
      </w:pPr>
      <w:r w:rsidRPr="00EB4590">
        <w:rPr>
          <w:lang w:val="nl-BE"/>
        </w:rPr>
        <w:t xml:space="preserve">Als een gebruiker wil ik een knop “Abandon Run” hebben om </w:t>
      </w:r>
      <w:r w:rsidR="003F61A0" w:rsidRPr="00EB4590">
        <w:rPr>
          <w:lang w:val="nl-BE"/>
        </w:rPr>
        <w:t>mijn huidige run</w:t>
      </w:r>
      <w:r w:rsidRPr="00EB4590">
        <w:rPr>
          <w:lang w:val="nl-BE"/>
        </w:rPr>
        <w:t xml:space="preserve"> </w:t>
      </w:r>
      <w:r w:rsidR="003C0DA3">
        <w:rPr>
          <w:lang w:val="nl-BE"/>
        </w:rPr>
        <w:t>op te geven</w:t>
      </w:r>
      <w:r w:rsidR="006A2AE0" w:rsidRPr="00EB4590">
        <w:rPr>
          <w:lang w:val="nl-BE"/>
        </w:rPr>
        <w:t>.</w:t>
      </w:r>
    </w:p>
    <w:p w14:paraId="6218CDA7" w14:textId="264F1649" w:rsidR="005D6F92" w:rsidRPr="00EB4590" w:rsidRDefault="0082474F" w:rsidP="005D3DE8">
      <w:pPr>
        <w:rPr>
          <w:lang w:val="nl-BE"/>
        </w:rPr>
      </w:pPr>
      <w:r w:rsidRPr="00EB4590">
        <w:rPr>
          <w:lang w:val="nl-BE"/>
        </w:rPr>
        <w:t>Als een gebruiker wil ik een knop “Settings</w:t>
      </w:r>
      <w:r w:rsidR="00F02119" w:rsidRPr="00EB4590">
        <w:rPr>
          <w:lang w:val="nl-BE"/>
        </w:rPr>
        <w:t>”</w:t>
      </w:r>
      <w:r w:rsidRPr="00EB4590">
        <w:rPr>
          <w:lang w:val="nl-BE"/>
        </w:rPr>
        <w:t xml:space="preserve"> hebben om naar de </w:t>
      </w:r>
      <w:r w:rsidR="00A4637B" w:rsidRPr="00EB4590">
        <w:rPr>
          <w:lang w:val="nl-BE"/>
        </w:rPr>
        <w:t>instellingen</w:t>
      </w:r>
      <w:r w:rsidRPr="00EB4590">
        <w:rPr>
          <w:lang w:val="nl-BE"/>
        </w:rPr>
        <w:t xml:space="preserve"> te kunnen gaan.</w:t>
      </w:r>
    </w:p>
    <w:p w14:paraId="77D2E5DE" w14:textId="32B27611" w:rsidR="0082474F" w:rsidRPr="0005028C" w:rsidRDefault="00F26D55" w:rsidP="005D3DE8">
      <w:pPr>
        <w:rPr>
          <w:lang w:val="nl-BE"/>
        </w:rPr>
      </w:pPr>
      <w:r w:rsidRPr="00EB4590">
        <w:rPr>
          <w:lang w:val="nl-BE"/>
        </w:rPr>
        <w:t xml:space="preserve">Als een gebruiker wil ik een knop “Quit” hebben om </w:t>
      </w:r>
      <w:r w:rsidR="00151DD5" w:rsidRPr="00EB4590">
        <w:rPr>
          <w:lang w:val="nl-BE"/>
        </w:rPr>
        <w:t>het spel</w:t>
      </w:r>
      <w:r w:rsidRPr="00EB4590">
        <w:rPr>
          <w:lang w:val="nl-BE"/>
        </w:rPr>
        <w:t xml:space="preserve"> te kunnen stoppen.</w:t>
      </w:r>
    </w:p>
    <w:p w14:paraId="33D8487D" w14:textId="3C90CDB1" w:rsidR="00C57F49" w:rsidRPr="00F93782" w:rsidRDefault="00C57F49" w:rsidP="00203B44">
      <w:pPr>
        <w:pStyle w:val="Heading1"/>
        <w:rPr>
          <w:lang w:val="nl-BE"/>
        </w:rPr>
      </w:pPr>
      <w:bookmarkStart w:id="1" w:name="_Toc86010088"/>
      <w:r w:rsidRPr="00F93782">
        <w:rPr>
          <w:lang w:val="nl-BE"/>
        </w:rPr>
        <w:t>Settings</w:t>
      </w:r>
      <w:bookmarkEnd w:id="1"/>
      <w:r w:rsidRPr="00F93782">
        <w:rPr>
          <w:lang w:val="nl-BE"/>
        </w:rPr>
        <w:t xml:space="preserve"> </w:t>
      </w:r>
    </w:p>
    <w:p w14:paraId="3D16AF69" w14:textId="297DC064" w:rsidR="00C57F49" w:rsidRPr="00A00537" w:rsidRDefault="00C57F49" w:rsidP="006A7F09">
      <w:pPr>
        <w:pStyle w:val="Heading2"/>
        <w:rPr>
          <w:lang w:val="nl-BE"/>
        </w:rPr>
      </w:pPr>
      <w:bookmarkStart w:id="2" w:name="_Toc86010089"/>
      <w:r w:rsidRPr="00A00537">
        <w:rPr>
          <w:lang w:val="nl-BE"/>
        </w:rPr>
        <w:t>Game Settings</w:t>
      </w:r>
      <w:bookmarkEnd w:id="2"/>
      <w:r w:rsidRPr="00A00537">
        <w:rPr>
          <w:lang w:val="nl-BE"/>
        </w:rPr>
        <w:t xml:space="preserve"> </w:t>
      </w:r>
    </w:p>
    <w:p w14:paraId="3C8F2E87" w14:textId="762C42E1" w:rsidR="00C32595" w:rsidRPr="00EB4590" w:rsidRDefault="00C32595" w:rsidP="00C32595">
      <w:pPr>
        <w:rPr>
          <w:lang w:val="nl-BE"/>
        </w:rPr>
      </w:pPr>
      <w:r w:rsidRPr="00EB4590">
        <w:rPr>
          <w:lang w:val="nl-BE"/>
        </w:rPr>
        <w:t>Als een gebruiker wil ik de resolutie van het spel kunnen veranderen</w:t>
      </w:r>
      <w:r w:rsidR="00634721" w:rsidRPr="00EB4590">
        <w:rPr>
          <w:lang w:val="nl-BE"/>
        </w:rPr>
        <w:t>.</w:t>
      </w:r>
    </w:p>
    <w:p w14:paraId="06EDCBEE" w14:textId="62ECC852" w:rsidR="00A912B4" w:rsidRPr="00EB4590" w:rsidRDefault="00A912B4" w:rsidP="00C32595">
      <w:pPr>
        <w:rPr>
          <w:lang w:val="nl-BE"/>
        </w:rPr>
      </w:pPr>
      <w:r w:rsidRPr="00EB4590">
        <w:rPr>
          <w:lang w:val="nl-BE"/>
        </w:rPr>
        <w:t>Als een gebruiker wil ik het volume van het spel kunnen veranderen.</w:t>
      </w:r>
    </w:p>
    <w:p w14:paraId="5351E446" w14:textId="5C2AD7C5" w:rsidR="00240B00" w:rsidRPr="00EB4590" w:rsidRDefault="00240B00" w:rsidP="00C32595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441B43" w:rsidRPr="00EB4590">
        <w:rPr>
          <w:lang w:val="nl-BE"/>
        </w:rPr>
        <w:t>een knop hebben om terug te gaan naar de main menu.</w:t>
      </w:r>
    </w:p>
    <w:p w14:paraId="76B87F9E" w14:textId="3E46D448" w:rsidR="00C57F49" w:rsidRPr="00EB4590" w:rsidRDefault="00C57F49" w:rsidP="006A7F09">
      <w:pPr>
        <w:pStyle w:val="Heading2"/>
        <w:rPr>
          <w:lang w:val="nl-BE"/>
        </w:rPr>
      </w:pPr>
      <w:bookmarkStart w:id="3" w:name="_Toc86010090"/>
      <w:r w:rsidRPr="00EB4590">
        <w:rPr>
          <w:lang w:val="nl-BE"/>
        </w:rPr>
        <w:t>Input Settings</w:t>
      </w:r>
      <w:bookmarkEnd w:id="3"/>
      <w:r w:rsidRPr="00EB4590">
        <w:rPr>
          <w:lang w:val="nl-BE"/>
        </w:rPr>
        <w:t xml:space="preserve"> </w:t>
      </w:r>
    </w:p>
    <w:p w14:paraId="66F916C5" w14:textId="7110F3CF" w:rsidR="00E50D1F" w:rsidRPr="00EB4590" w:rsidRDefault="00E50D1F" w:rsidP="00E50D1F">
      <w:pPr>
        <w:rPr>
          <w:lang w:val="nl-BE"/>
        </w:rPr>
      </w:pPr>
      <w:r w:rsidRPr="00EB4590">
        <w:rPr>
          <w:lang w:val="nl-BE"/>
        </w:rPr>
        <w:t>Als een gebruiker wil ik de controls kunnen veranderen zodat ik ook met mijn toetsenbord kan spelen.</w:t>
      </w:r>
    </w:p>
    <w:p w14:paraId="1F028B5F" w14:textId="1A2CD876" w:rsidR="00441B43" w:rsidRPr="00EB4590" w:rsidRDefault="00441B43" w:rsidP="00E50D1F">
      <w:pPr>
        <w:rPr>
          <w:lang w:val="nl-BE"/>
        </w:rPr>
      </w:pPr>
      <w:r w:rsidRPr="00EB4590">
        <w:rPr>
          <w:lang w:val="nl-BE"/>
        </w:rPr>
        <w:t>Als een gebruiker wil ik een knop hebben om terug te gaan naar de main menu.</w:t>
      </w:r>
    </w:p>
    <w:p w14:paraId="143F92AA" w14:textId="0EFF38AB" w:rsidR="00C57F49" w:rsidRPr="00EB4590" w:rsidRDefault="00C57F49" w:rsidP="006A7F09">
      <w:pPr>
        <w:pStyle w:val="Heading1"/>
        <w:rPr>
          <w:lang w:val="nl-BE"/>
        </w:rPr>
      </w:pPr>
      <w:bookmarkStart w:id="4" w:name="_Toc86010091"/>
      <w:r w:rsidRPr="00EB4590">
        <w:rPr>
          <w:lang w:val="nl-BE"/>
        </w:rPr>
        <w:t>Game</w:t>
      </w:r>
      <w:bookmarkEnd w:id="4"/>
    </w:p>
    <w:p w14:paraId="239B5891" w14:textId="5623364D" w:rsidR="006F7753" w:rsidRPr="00EB4590" w:rsidRDefault="006F7753" w:rsidP="006F7753">
      <w:pPr>
        <w:rPr>
          <w:lang w:val="nl-BE"/>
        </w:rPr>
      </w:pPr>
      <w:r w:rsidRPr="00EB4590">
        <w:rPr>
          <w:lang w:val="nl-BE"/>
        </w:rPr>
        <w:t xml:space="preserve">Als gebruiker wil ik mijn </w:t>
      </w:r>
      <w:r w:rsidR="007C350F" w:rsidRPr="00EB4590">
        <w:rPr>
          <w:lang w:val="nl-BE"/>
        </w:rPr>
        <w:t>karakter kunnen zien</w:t>
      </w:r>
      <w:r w:rsidR="00754272" w:rsidRPr="00EB4590">
        <w:rPr>
          <w:lang w:val="nl-BE"/>
        </w:rPr>
        <w:t>.</w:t>
      </w:r>
    </w:p>
    <w:p w14:paraId="7C573911" w14:textId="7F7358EF" w:rsidR="00754272" w:rsidRPr="00EB4590" w:rsidRDefault="00754272" w:rsidP="006F7753">
      <w:pPr>
        <w:rPr>
          <w:lang w:val="nl-BE"/>
        </w:rPr>
      </w:pPr>
      <w:r w:rsidRPr="00EB4590">
        <w:rPr>
          <w:lang w:val="nl-BE"/>
        </w:rPr>
        <w:t>Als gebruiker wil ik de vijand kunnen zien.</w:t>
      </w:r>
    </w:p>
    <w:p w14:paraId="4281BC2A" w14:textId="68B1B3FB" w:rsidR="003774F2" w:rsidRPr="00EB4590" w:rsidRDefault="003774F2" w:rsidP="003774F2">
      <w:pPr>
        <w:rPr>
          <w:lang w:val="nl-BE"/>
        </w:rPr>
      </w:pPr>
      <w:r w:rsidRPr="00EB4590">
        <w:rPr>
          <w:lang w:val="nl-BE"/>
        </w:rPr>
        <w:t xml:space="preserve">Als gebruiker wil ik mijn </w:t>
      </w:r>
      <w:r w:rsidR="00801A60" w:rsidRPr="00EB4590">
        <w:rPr>
          <w:lang w:val="nl-BE"/>
        </w:rPr>
        <w:t>levenspunten</w:t>
      </w:r>
      <w:r w:rsidR="00DD06EF" w:rsidRPr="00EB4590">
        <w:rPr>
          <w:lang w:val="nl-BE"/>
        </w:rPr>
        <w:t xml:space="preserve"> kunnen zien</w:t>
      </w:r>
      <w:r w:rsidR="00AD30E0" w:rsidRPr="00EB4590">
        <w:rPr>
          <w:lang w:val="nl-BE"/>
        </w:rPr>
        <w:t>.</w:t>
      </w:r>
    </w:p>
    <w:p w14:paraId="35D8FBAD" w14:textId="74D9BE1A" w:rsidR="00015E8E" w:rsidRPr="00EB4590" w:rsidRDefault="00015E8E" w:rsidP="003774F2">
      <w:pPr>
        <w:rPr>
          <w:lang w:val="nl-BE"/>
        </w:rPr>
      </w:pPr>
      <w:r w:rsidRPr="00EB4590">
        <w:rPr>
          <w:lang w:val="nl-BE"/>
        </w:rPr>
        <w:t>Als een gebruiker wil ik mijn items kunnen zien.</w:t>
      </w:r>
    </w:p>
    <w:p w14:paraId="34E7AC9A" w14:textId="4A014E7A" w:rsidR="00015E8E" w:rsidRPr="00EB4590" w:rsidRDefault="00015E8E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E7042D" w:rsidRPr="00EB4590">
        <w:rPr>
          <w:lang w:val="nl-BE"/>
        </w:rPr>
        <w:t>kunnen zien hoeveel geld ik heb.</w:t>
      </w:r>
    </w:p>
    <w:p w14:paraId="581A3C14" w14:textId="07331C22" w:rsidR="00C50FE3" w:rsidRPr="00EB4590" w:rsidRDefault="00C50FE3" w:rsidP="003774F2">
      <w:pPr>
        <w:rPr>
          <w:lang w:val="nl-BE"/>
        </w:rPr>
      </w:pPr>
      <w:r w:rsidRPr="00EB4590">
        <w:rPr>
          <w:lang w:val="nl-BE"/>
        </w:rPr>
        <w:t>Als gebruiker wil ik een knop om het spel te kunnen pauzeren.</w:t>
      </w:r>
    </w:p>
    <w:p w14:paraId="57ED491D" w14:textId="30F908C6" w:rsidR="008D0C2F" w:rsidRPr="00EB4590" w:rsidRDefault="00514692" w:rsidP="003774F2">
      <w:pPr>
        <w:rPr>
          <w:lang w:val="nl-BE"/>
        </w:rPr>
      </w:pPr>
      <w:r w:rsidRPr="00EB4590">
        <w:rPr>
          <w:lang w:val="nl-BE"/>
        </w:rPr>
        <w:t>Als</w:t>
      </w:r>
      <w:r w:rsidR="007A0AD1" w:rsidRPr="00EB4590">
        <w:rPr>
          <w:lang w:val="nl-BE"/>
        </w:rPr>
        <w:t xml:space="preserve"> een</w:t>
      </w:r>
      <w:r w:rsidR="003A6D91" w:rsidRPr="00EB4590">
        <w:rPr>
          <w:lang w:val="nl-BE"/>
        </w:rPr>
        <w:t xml:space="preserve"> gebruiker wil ik een</w:t>
      </w:r>
      <w:r w:rsidR="00436A62" w:rsidRPr="00EB4590">
        <w:rPr>
          <w:lang w:val="nl-BE"/>
        </w:rPr>
        <w:t xml:space="preserve"> queue systeem</w:t>
      </w:r>
      <w:r w:rsidR="00E44D0E" w:rsidRPr="00EB4590">
        <w:rPr>
          <w:lang w:val="nl-BE"/>
        </w:rPr>
        <w:t xml:space="preserve"> zodat</w:t>
      </w:r>
      <w:r w:rsidR="00BD225A" w:rsidRPr="00EB4590">
        <w:rPr>
          <w:lang w:val="nl-BE"/>
        </w:rPr>
        <w:t xml:space="preserve"> ik kaarten kan compile</w:t>
      </w:r>
      <w:r w:rsidR="009712B8" w:rsidRPr="00EB4590">
        <w:rPr>
          <w:lang w:val="nl-BE"/>
        </w:rPr>
        <w:t>ren in een functie</w:t>
      </w:r>
      <w:r w:rsidR="00A474F9" w:rsidRPr="00EB4590">
        <w:rPr>
          <w:lang w:val="nl-BE"/>
        </w:rPr>
        <w:t>.</w:t>
      </w:r>
    </w:p>
    <w:p w14:paraId="5EEC8697" w14:textId="556F12F6" w:rsidR="002F03F3" w:rsidRPr="00EB4590" w:rsidRDefault="00EB274B" w:rsidP="003774F2">
      <w:pPr>
        <w:rPr>
          <w:lang w:val="nl-BE"/>
        </w:rPr>
      </w:pPr>
      <w:bookmarkStart w:id="5" w:name="_Hlk86007718"/>
      <w:r w:rsidRPr="00EB4590">
        <w:rPr>
          <w:lang w:val="nl-BE"/>
        </w:rPr>
        <w:t xml:space="preserve">Als een gebruiker wil ik kunnen zien hoeveel </w:t>
      </w:r>
      <w:r w:rsidR="00475DD7" w:rsidRPr="00EB4590">
        <w:rPr>
          <w:lang w:val="nl-BE"/>
        </w:rPr>
        <w:t>levenspunten</w:t>
      </w:r>
      <w:r w:rsidRPr="00EB4590">
        <w:rPr>
          <w:lang w:val="nl-BE"/>
        </w:rPr>
        <w:t xml:space="preserve"> mijn </w:t>
      </w:r>
      <w:r w:rsidR="00E22EB4" w:rsidRPr="00EB4590">
        <w:rPr>
          <w:lang w:val="nl-BE"/>
        </w:rPr>
        <w:t>enemy</w:t>
      </w:r>
      <w:r w:rsidR="00A474F9" w:rsidRPr="00EB4590">
        <w:rPr>
          <w:lang w:val="nl-BE"/>
        </w:rPr>
        <w:t xml:space="preserve"> heeft.</w:t>
      </w:r>
    </w:p>
    <w:p w14:paraId="7738DDF7" w14:textId="4D62514A" w:rsidR="000565D4" w:rsidRPr="00EB4590" w:rsidRDefault="000565D4" w:rsidP="003774F2">
      <w:pPr>
        <w:rPr>
          <w:lang w:val="nl-BE"/>
        </w:rPr>
      </w:pPr>
      <w:r w:rsidRPr="00EB4590">
        <w:rPr>
          <w:lang w:val="nl-BE"/>
        </w:rPr>
        <w:t xml:space="preserve">Als gebruiker wil ik </w:t>
      </w:r>
      <w:r w:rsidR="00310553" w:rsidRPr="00EB4590">
        <w:rPr>
          <w:lang w:val="nl-BE"/>
        </w:rPr>
        <w:t>de knop</w:t>
      </w:r>
      <w:r w:rsidRPr="00EB4590">
        <w:rPr>
          <w:lang w:val="nl-BE"/>
        </w:rPr>
        <w:t xml:space="preserve"> “</w:t>
      </w:r>
      <w:r w:rsidR="007142AF" w:rsidRPr="00EB4590">
        <w:rPr>
          <w:lang w:val="nl-BE"/>
        </w:rPr>
        <w:t>M</w:t>
      </w:r>
      <w:r w:rsidRPr="00EB4590">
        <w:rPr>
          <w:lang w:val="nl-BE"/>
        </w:rPr>
        <w:t xml:space="preserve">ap” </w:t>
      </w:r>
      <w:r w:rsidR="00310553" w:rsidRPr="00EB4590">
        <w:rPr>
          <w:lang w:val="nl-BE"/>
        </w:rPr>
        <w:t>hebben</w:t>
      </w:r>
      <w:r w:rsidR="00E209C2" w:rsidRPr="00EB4590">
        <w:rPr>
          <w:lang w:val="nl-BE"/>
        </w:rPr>
        <w:t xml:space="preserve"> om de </w:t>
      </w:r>
      <w:r w:rsidR="00F86485" w:rsidRPr="00EB4590">
        <w:rPr>
          <w:lang w:val="nl-BE"/>
        </w:rPr>
        <w:t>kaart</w:t>
      </w:r>
      <w:r w:rsidR="00E209C2" w:rsidRPr="00EB4590">
        <w:rPr>
          <w:lang w:val="nl-BE"/>
        </w:rPr>
        <w:t xml:space="preserve"> te kunnen zien.</w:t>
      </w:r>
    </w:p>
    <w:bookmarkEnd w:id="5"/>
    <w:p w14:paraId="0620D10F" w14:textId="5E89A2B2" w:rsidR="0077439A" w:rsidRPr="00EB4590" w:rsidRDefault="0077439A" w:rsidP="003774F2">
      <w:pPr>
        <w:rPr>
          <w:lang w:val="nl-BE"/>
        </w:rPr>
      </w:pPr>
      <w:r w:rsidRPr="00EB4590">
        <w:rPr>
          <w:lang w:val="nl-BE"/>
        </w:rPr>
        <w:t>Als een gebruiker wil ik een knop “</w:t>
      </w:r>
      <w:r w:rsidR="007142AF" w:rsidRPr="00EB4590">
        <w:rPr>
          <w:lang w:val="nl-BE"/>
        </w:rPr>
        <w:t>D</w:t>
      </w:r>
      <w:r w:rsidRPr="00EB4590">
        <w:rPr>
          <w:lang w:val="nl-BE"/>
        </w:rPr>
        <w:t xml:space="preserve">raw </w:t>
      </w:r>
      <w:r w:rsidR="007142AF" w:rsidRPr="00EB4590">
        <w:rPr>
          <w:lang w:val="nl-BE"/>
        </w:rPr>
        <w:t>P</w:t>
      </w:r>
      <w:r w:rsidRPr="00EB4590">
        <w:rPr>
          <w:lang w:val="nl-BE"/>
        </w:rPr>
        <w:t xml:space="preserve">ile” hebben </w:t>
      </w:r>
      <w:r w:rsidR="00486E6E" w:rsidRPr="00EB4590">
        <w:rPr>
          <w:lang w:val="nl-BE"/>
        </w:rPr>
        <w:t>zodat ik kan zien welke kaarten ik</w:t>
      </w:r>
      <w:r w:rsidR="003C0DA3">
        <w:rPr>
          <w:lang w:val="nl-BE"/>
        </w:rPr>
        <w:t xml:space="preserve"> nog kan trekken</w:t>
      </w:r>
      <w:r w:rsidR="00486E6E" w:rsidRPr="00EB4590">
        <w:rPr>
          <w:lang w:val="nl-BE"/>
        </w:rPr>
        <w:t>.</w:t>
      </w:r>
    </w:p>
    <w:p w14:paraId="0CB047B8" w14:textId="7A0461AE" w:rsidR="008C427E" w:rsidRPr="00EB4590" w:rsidRDefault="008C427E" w:rsidP="003774F2">
      <w:pPr>
        <w:rPr>
          <w:lang w:val="nl-BE"/>
        </w:rPr>
      </w:pPr>
      <w:r w:rsidRPr="00EB4590">
        <w:rPr>
          <w:lang w:val="nl-BE"/>
        </w:rPr>
        <w:t>Als een gebruiker wil een een knop “End turn” hebben</w:t>
      </w:r>
      <w:r w:rsidR="008E2CC0" w:rsidRPr="00EB4590">
        <w:rPr>
          <w:lang w:val="nl-BE"/>
        </w:rPr>
        <w:t xml:space="preserve"> zodat ik mijn beurt kan beeindigen</w:t>
      </w:r>
      <w:r w:rsidRPr="00EB4590">
        <w:rPr>
          <w:lang w:val="nl-BE"/>
        </w:rPr>
        <w:t>.</w:t>
      </w:r>
    </w:p>
    <w:p w14:paraId="726E8DB7" w14:textId="5CC4B8E9" w:rsidR="007F3156" w:rsidRDefault="007F3156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5F60FF" w:rsidRPr="00EB4590">
        <w:rPr>
          <w:lang w:val="nl-BE"/>
        </w:rPr>
        <w:t xml:space="preserve">dat al mijn </w:t>
      </w:r>
      <w:r w:rsidR="00E4198E" w:rsidRPr="00EB4590">
        <w:rPr>
          <w:lang w:val="nl-BE"/>
        </w:rPr>
        <w:t>gespeelde kaarten in mijn aflegstapel gaan.</w:t>
      </w:r>
    </w:p>
    <w:p w14:paraId="6583FB7B" w14:textId="73604D43" w:rsidR="00BC250C" w:rsidRPr="00EB4590" w:rsidRDefault="009E4A9D" w:rsidP="003774F2">
      <w:pPr>
        <w:rPr>
          <w:lang w:val="nl-BE"/>
        </w:rPr>
      </w:pPr>
      <w:r w:rsidRPr="00EB4590">
        <w:rPr>
          <w:lang w:val="nl-BE"/>
        </w:rPr>
        <w:t>Als een</w:t>
      </w:r>
      <w:r w:rsidR="00CD2866" w:rsidRPr="00EB4590">
        <w:rPr>
          <w:lang w:val="nl-BE"/>
        </w:rPr>
        <w:t xml:space="preserve"> gebruiker wil ik kunnen zien hoeveel kaarten in mijn </w:t>
      </w:r>
      <w:r w:rsidR="00BC250C" w:rsidRPr="00EB4590">
        <w:rPr>
          <w:lang w:val="nl-BE"/>
        </w:rPr>
        <w:t>aflegstapel zijn.</w:t>
      </w:r>
    </w:p>
    <w:p w14:paraId="6FFD2EC3" w14:textId="6CEABB81" w:rsidR="00E4198E" w:rsidRPr="00EB4590" w:rsidRDefault="00E4198E" w:rsidP="003774F2">
      <w:pPr>
        <w:rPr>
          <w:lang w:val="nl-BE"/>
        </w:rPr>
      </w:pPr>
      <w:r w:rsidRPr="00EB4590">
        <w:rPr>
          <w:lang w:val="nl-BE"/>
        </w:rPr>
        <w:t xml:space="preserve">Als een gebruiker wil ik dat al mijn uitput </w:t>
      </w:r>
      <w:r w:rsidR="00394EEC" w:rsidRPr="00EB4590">
        <w:rPr>
          <w:lang w:val="nl-BE"/>
        </w:rPr>
        <w:t>kaarten die ik al gespeeld heb in mijn uitputstapel gaan.</w:t>
      </w:r>
    </w:p>
    <w:p w14:paraId="478B71EC" w14:textId="0A3AF30E" w:rsidR="00BC250C" w:rsidRPr="00EB4590" w:rsidRDefault="00BC250C" w:rsidP="003774F2">
      <w:pPr>
        <w:rPr>
          <w:lang w:val="nl-BE"/>
        </w:rPr>
      </w:pPr>
      <w:r w:rsidRPr="00EB4590">
        <w:rPr>
          <w:lang w:val="nl-BE"/>
        </w:rPr>
        <w:t xml:space="preserve">Als een gebruiker wil ik kunnen zien hoeveel kaarten in mijn </w:t>
      </w:r>
      <w:r w:rsidR="00B2288D" w:rsidRPr="00EB4590">
        <w:rPr>
          <w:lang w:val="nl-BE"/>
        </w:rPr>
        <w:t>uitputstapel</w:t>
      </w:r>
      <w:r w:rsidRPr="00EB4590">
        <w:rPr>
          <w:lang w:val="nl-BE"/>
        </w:rPr>
        <w:t xml:space="preserve"> zijn.</w:t>
      </w:r>
    </w:p>
    <w:p w14:paraId="5F6F78AE" w14:textId="248EFC65" w:rsidR="00826127" w:rsidRPr="00EB4590" w:rsidRDefault="00826127" w:rsidP="003774F2">
      <w:pPr>
        <w:rPr>
          <w:lang w:val="nl-BE"/>
        </w:rPr>
      </w:pPr>
      <w:r w:rsidRPr="00EB4590">
        <w:rPr>
          <w:lang w:val="nl-BE"/>
        </w:rPr>
        <w:t>Als een gebruiker wil ik in het begin van elke</w:t>
      </w:r>
      <w:r w:rsidR="00303437" w:rsidRPr="00EB4590">
        <w:rPr>
          <w:lang w:val="nl-BE"/>
        </w:rPr>
        <w:t xml:space="preserve"> beurt een </w:t>
      </w:r>
      <w:r w:rsidR="00BA17AB" w:rsidRPr="00EB4590">
        <w:rPr>
          <w:lang w:val="nl-BE"/>
        </w:rPr>
        <w:t>bepaalde hoeveelheid kaarten trekken.</w:t>
      </w:r>
    </w:p>
    <w:p w14:paraId="4B867795" w14:textId="7CA58117" w:rsidR="00700749" w:rsidRPr="00EB4590" w:rsidRDefault="00700749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802369" w:rsidRPr="00EB4590">
        <w:rPr>
          <w:lang w:val="nl-BE"/>
        </w:rPr>
        <w:t xml:space="preserve">mijn </w:t>
      </w:r>
      <w:r w:rsidR="001C0F17" w:rsidRPr="00EB4590">
        <w:rPr>
          <w:lang w:val="nl-BE"/>
        </w:rPr>
        <w:t xml:space="preserve">getrokken kaarten </w:t>
      </w:r>
      <w:r w:rsidR="00826127" w:rsidRPr="00EB4590">
        <w:rPr>
          <w:lang w:val="nl-BE"/>
        </w:rPr>
        <w:t>kunnen zien</w:t>
      </w:r>
      <w:r w:rsidR="0068408C" w:rsidRPr="00EB4590">
        <w:rPr>
          <w:lang w:val="nl-BE"/>
        </w:rPr>
        <w:t xml:space="preserve"> zodat ik die kan spelen</w:t>
      </w:r>
      <w:r w:rsidR="00826127" w:rsidRPr="00EB4590">
        <w:rPr>
          <w:lang w:val="nl-BE"/>
        </w:rPr>
        <w:t>.</w:t>
      </w:r>
    </w:p>
    <w:p w14:paraId="76AED135" w14:textId="6D78B9FF" w:rsidR="00F72E3F" w:rsidRPr="00EB4590" w:rsidRDefault="00F72E3F" w:rsidP="003774F2">
      <w:pPr>
        <w:rPr>
          <w:lang w:val="nl-BE"/>
        </w:rPr>
      </w:pPr>
      <w:r w:rsidRPr="00EB4590">
        <w:rPr>
          <w:lang w:val="nl-BE"/>
        </w:rPr>
        <w:t>Als een gebruiker wil over een kaart kunnen hoveren om meer informatie te krijgen.</w:t>
      </w:r>
    </w:p>
    <w:p w14:paraId="5C8781BE" w14:textId="6156D1F7" w:rsidR="00D8347A" w:rsidRPr="00EB4590" w:rsidRDefault="00D8347A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6058E9" w:rsidRPr="00EB4590">
        <w:rPr>
          <w:lang w:val="nl-BE"/>
        </w:rPr>
        <w:t xml:space="preserve">een </w:t>
      </w:r>
      <w:r w:rsidR="000A0E52" w:rsidRPr="00EB4590">
        <w:rPr>
          <w:lang w:val="nl-BE"/>
        </w:rPr>
        <w:t>aanvals</w:t>
      </w:r>
      <w:r w:rsidR="006058E9" w:rsidRPr="00EB4590">
        <w:rPr>
          <w:lang w:val="nl-BE"/>
        </w:rPr>
        <w:t>kaart op een enemy kunnen slepen zodat ik die kan aanvallen</w:t>
      </w:r>
      <w:r w:rsidR="0035459B" w:rsidRPr="00EB4590">
        <w:rPr>
          <w:lang w:val="nl-BE"/>
        </w:rPr>
        <w:t>.</w:t>
      </w:r>
    </w:p>
    <w:p w14:paraId="56878999" w14:textId="65E87902" w:rsidR="00EE1623" w:rsidRPr="00EB4590" w:rsidRDefault="0035459B" w:rsidP="003774F2">
      <w:pPr>
        <w:rPr>
          <w:lang w:val="nl-BE"/>
        </w:rPr>
      </w:pPr>
      <w:r w:rsidRPr="00EB4590">
        <w:rPr>
          <w:lang w:val="nl-BE"/>
        </w:rPr>
        <w:t xml:space="preserve">Als een gebruiker wil ik een </w:t>
      </w:r>
      <w:r w:rsidR="00AC72C8" w:rsidRPr="00EB4590">
        <w:rPr>
          <w:lang w:val="nl-BE"/>
        </w:rPr>
        <w:t>vaardigheids</w:t>
      </w:r>
      <w:r w:rsidRPr="00EB4590">
        <w:rPr>
          <w:lang w:val="nl-BE"/>
        </w:rPr>
        <w:t xml:space="preserve">kaart kunnen slepen om </w:t>
      </w:r>
      <w:r w:rsidR="000615FF" w:rsidRPr="00EB4590">
        <w:rPr>
          <w:lang w:val="nl-BE"/>
        </w:rPr>
        <w:t xml:space="preserve">mezelf </w:t>
      </w:r>
      <w:r w:rsidR="00EE1623" w:rsidRPr="00EB4590">
        <w:rPr>
          <w:lang w:val="nl-BE"/>
        </w:rPr>
        <w:t>een buff te geven zodat ik sterker word.</w:t>
      </w:r>
    </w:p>
    <w:p w14:paraId="37F05A68" w14:textId="587E991F" w:rsidR="00826127" w:rsidRPr="00EB4590" w:rsidRDefault="00826127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B138AA" w:rsidRPr="00EB4590">
        <w:rPr>
          <w:lang w:val="nl-BE"/>
        </w:rPr>
        <w:t xml:space="preserve">een </w:t>
      </w:r>
      <w:r w:rsidR="00B273CD" w:rsidRPr="00EB4590">
        <w:rPr>
          <w:lang w:val="nl-BE"/>
        </w:rPr>
        <w:t>verdedigingskaart slepen zodat ik mezelf kan besch</w:t>
      </w:r>
      <w:r w:rsidR="003C0DA3">
        <w:rPr>
          <w:lang w:val="nl-BE"/>
        </w:rPr>
        <w:t>e</w:t>
      </w:r>
      <w:r w:rsidR="00B273CD" w:rsidRPr="00EB4590">
        <w:rPr>
          <w:lang w:val="nl-BE"/>
        </w:rPr>
        <w:t>rm</w:t>
      </w:r>
      <w:r w:rsidR="00A271DF" w:rsidRPr="00EB4590">
        <w:rPr>
          <w:lang w:val="nl-BE"/>
        </w:rPr>
        <w:t>en als</w:t>
      </w:r>
      <w:r w:rsidR="00B273CD" w:rsidRPr="00EB4590">
        <w:rPr>
          <w:lang w:val="nl-BE"/>
        </w:rPr>
        <w:t xml:space="preserve"> de </w:t>
      </w:r>
      <w:r w:rsidR="00A271DF" w:rsidRPr="00EB4590">
        <w:rPr>
          <w:lang w:val="nl-BE"/>
        </w:rPr>
        <w:t>enemy mij aanvalt.</w:t>
      </w:r>
    </w:p>
    <w:p w14:paraId="6B61DEC1" w14:textId="36D58ACA" w:rsidR="00E21C65" w:rsidRPr="00EB4590" w:rsidRDefault="00E21C65" w:rsidP="003774F2">
      <w:pPr>
        <w:rPr>
          <w:lang w:val="nl-BE"/>
        </w:rPr>
      </w:pPr>
      <w:r w:rsidRPr="00EB4590">
        <w:rPr>
          <w:lang w:val="nl-BE"/>
        </w:rPr>
        <w:t>Als een gebruiker</w:t>
      </w:r>
      <w:r w:rsidR="00487E52" w:rsidRPr="00EB4590">
        <w:rPr>
          <w:lang w:val="nl-BE"/>
        </w:rPr>
        <w:t xml:space="preserve"> wil ik de volgende zet van de enemy </w:t>
      </w:r>
      <w:r w:rsidR="006A5B4B" w:rsidRPr="00EB4590">
        <w:rPr>
          <w:lang w:val="nl-BE"/>
        </w:rPr>
        <w:t>kunnen</w:t>
      </w:r>
      <w:r w:rsidR="004A2A24" w:rsidRPr="00EB4590">
        <w:rPr>
          <w:lang w:val="nl-BE"/>
        </w:rPr>
        <w:t xml:space="preserve"> zien</w:t>
      </w:r>
      <w:r w:rsidR="006A5B4B" w:rsidRPr="00EB4590">
        <w:rPr>
          <w:lang w:val="nl-BE"/>
        </w:rPr>
        <w:t xml:space="preserve"> zodat ik weet welke kaarten </w:t>
      </w:r>
      <w:r w:rsidR="00F73442" w:rsidRPr="00EB4590">
        <w:rPr>
          <w:lang w:val="nl-BE"/>
        </w:rPr>
        <w:t xml:space="preserve">ik </w:t>
      </w:r>
      <w:r w:rsidR="00940B07" w:rsidRPr="00EB4590">
        <w:rPr>
          <w:lang w:val="nl-BE"/>
        </w:rPr>
        <w:t>moet spelen.</w:t>
      </w:r>
    </w:p>
    <w:p w14:paraId="753AA1CD" w14:textId="4E3562B9" w:rsidR="00300CFE" w:rsidRPr="00EB4590" w:rsidRDefault="00300CFE" w:rsidP="003774F2">
      <w:pPr>
        <w:rPr>
          <w:lang w:val="nl-BE"/>
        </w:rPr>
      </w:pPr>
      <w:bookmarkStart w:id="6" w:name="_Hlk86007730"/>
      <w:r w:rsidRPr="00EB4590">
        <w:rPr>
          <w:lang w:val="nl-BE"/>
        </w:rPr>
        <w:t>Als een gebruiker wil ik mijn buffs kunnen zien.</w:t>
      </w:r>
    </w:p>
    <w:p w14:paraId="7CEF3F55" w14:textId="68579A9E" w:rsidR="00300CFE" w:rsidRPr="00EB4590" w:rsidRDefault="00300CFE" w:rsidP="003774F2">
      <w:pPr>
        <w:rPr>
          <w:lang w:val="nl-BE"/>
        </w:rPr>
      </w:pPr>
      <w:r w:rsidRPr="00EB4590">
        <w:rPr>
          <w:lang w:val="nl-BE"/>
        </w:rPr>
        <w:t>Als een gebruiker wil ik mijn debuffs kunnen zien.</w:t>
      </w:r>
    </w:p>
    <w:p w14:paraId="6FCEF294" w14:textId="2314E3E3" w:rsidR="00300CFE" w:rsidRPr="00EB4590" w:rsidRDefault="00300CFE" w:rsidP="003774F2">
      <w:pPr>
        <w:rPr>
          <w:lang w:val="nl-BE"/>
        </w:rPr>
      </w:pPr>
      <w:r w:rsidRPr="00EB4590">
        <w:rPr>
          <w:lang w:val="nl-BE"/>
        </w:rPr>
        <w:t>Als een gebruiker wil ik de buffs van de enemy kunnen zien.</w:t>
      </w:r>
    </w:p>
    <w:p w14:paraId="40B4E9AD" w14:textId="4AAE82C8" w:rsidR="00300CFE" w:rsidRPr="00EB4590" w:rsidRDefault="00300CFE" w:rsidP="003774F2">
      <w:pPr>
        <w:rPr>
          <w:lang w:val="nl-BE"/>
        </w:rPr>
      </w:pPr>
      <w:r w:rsidRPr="00EB4590">
        <w:rPr>
          <w:lang w:val="nl-BE"/>
        </w:rPr>
        <w:t>Als een gebruiker wil ik de debuffs van de enemy kunnen zien.</w:t>
      </w:r>
    </w:p>
    <w:bookmarkEnd w:id="6"/>
    <w:p w14:paraId="7ADC1610" w14:textId="3C59A9D9" w:rsidR="00300CFE" w:rsidRPr="00EB4590" w:rsidRDefault="00300CFE" w:rsidP="003774F2">
      <w:pPr>
        <w:rPr>
          <w:lang w:val="nl-BE"/>
        </w:rPr>
      </w:pPr>
      <w:r w:rsidRPr="00EB4590">
        <w:rPr>
          <w:lang w:val="nl-BE"/>
        </w:rPr>
        <w:t xml:space="preserve">Als </w:t>
      </w:r>
      <w:r w:rsidR="0059692B" w:rsidRPr="00EB4590">
        <w:rPr>
          <w:lang w:val="nl-BE"/>
        </w:rPr>
        <w:t xml:space="preserve">ik over mijn items hover wil ik als een gebruiker te zien krijgen </w:t>
      </w:r>
      <w:r w:rsidR="00EB10DE" w:rsidRPr="00EB4590">
        <w:rPr>
          <w:lang w:val="nl-BE"/>
        </w:rPr>
        <w:t>welke voordelen/nadelen ik krijg.</w:t>
      </w:r>
    </w:p>
    <w:p w14:paraId="378182C9" w14:textId="4990ED86" w:rsidR="00B40BE3" w:rsidRPr="00EB4590" w:rsidRDefault="004C434C" w:rsidP="003774F2">
      <w:pPr>
        <w:rPr>
          <w:lang w:val="nl-BE"/>
        </w:rPr>
      </w:pPr>
      <w:bookmarkStart w:id="7" w:name="_Hlk86007741"/>
      <w:r w:rsidRPr="00EB4590">
        <w:rPr>
          <w:lang w:val="nl-BE"/>
        </w:rPr>
        <w:t xml:space="preserve">Als ik over de enemy hover wil ik </w:t>
      </w:r>
      <w:r w:rsidR="00E5299B" w:rsidRPr="00EB4590">
        <w:rPr>
          <w:lang w:val="nl-BE"/>
        </w:rPr>
        <w:t>als gebruiker</w:t>
      </w:r>
      <w:r w:rsidRPr="00EB4590">
        <w:rPr>
          <w:lang w:val="nl-BE"/>
        </w:rPr>
        <w:t xml:space="preserve"> de naam van de enemy te zien krijgen.</w:t>
      </w:r>
    </w:p>
    <w:bookmarkEnd w:id="7"/>
    <w:p w14:paraId="09B61BD6" w14:textId="79AFA46C" w:rsidR="00DE1781" w:rsidRPr="00EB4590" w:rsidRDefault="00DE1781" w:rsidP="003774F2">
      <w:pPr>
        <w:rPr>
          <w:lang w:val="nl-BE"/>
        </w:rPr>
      </w:pPr>
      <w:r w:rsidRPr="00EB4590">
        <w:rPr>
          <w:lang w:val="nl-BE"/>
        </w:rPr>
        <w:t>Als een gebruiker wil ik een sessie timer hebben zodat ik weet hoe lang ik bezig ben aan de huidige run.</w:t>
      </w:r>
    </w:p>
    <w:p w14:paraId="10765858" w14:textId="7F5533C6" w:rsidR="004C1127" w:rsidRPr="00EB4590" w:rsidRDefault="00553504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2B110E" w:rsidRPr="00EB4590">
        <w:rPr>
          <w:lang w:val="nl-BE"/>
        </w:rPr>
        <w:t xml:space="preserve">dat de levenspunten van de enemy </w:t>
      </w:r>
      <w:r w:rsidR="00AD2CD1" w:rsidRPr="00EB4590">
        <w:rPr>
          <w:lang w:val="nl-BE"/>
        </w:rPr>
        <w:t xml:space="preserve">verminderen </w:t>
      </w:r>
      <w:r w:rsidR="002B110E" w:rsidRPr="00EB4590">
        <w:rPr>
          <w:lang w:val="nl-BE"/>
        </w:rPr>
        <w:t xml:space="preserve">als ik </w:t>
      </w:r>
      <w:r w:rsidR="004C1127" w:rsidRPr="00EB4590">
        <w:rPr>
          <w:lang w:val="nl-BE"/>
        </w:rPr>
        <w:t>die aanval</w:t>
      </w:r>
      <w:r w:rsidR="003D38FD" w:rsidRPr="00EB4590">
        <w:rPr>
          <w:lang w:val="nl-BE"/>
        </w:rPr>
        <w:t>.</w:t>
      </w:r>
    </w:p>
    <w:p w14:paraId="2C1B4279" w14:textId="022A5E53" w:rsidR="003D38FD" w:rsidRPr="00EB4590" w:rsidRDefault="003D38FD" w:rsidP="003774F2">
      <w:pPr>
        <w:rPr>
          <w:lang w:val="nl-BE"/>
        </w:rPr>
      </w:pPr>
      <w:r w:rsidRPr="00EB4590">
        <w:rPr>
          <w:lang w:val="nl-BE"/>
        </w:rPr>
        <w:t>Als een gebruiker wil ik dat mijn levenspunten verminderen als de enemy mij aanvalt zodat i</w:t>
      </w:r>
      <w:r w:rsidR="00296838" w:rsidRPr="00EB4590">
        <w:rPr>
          <w:lang w:val="nl-BE"/>
        </w:rPr>
        <w:t xml:space="preserve">k </w:t>
      </w:r>
      <w:r w:rsidR="00F91DEC" w:rsidRPr="00EB4590">
        <w:rPr>
          <w:lang w:val="nl-BE"/>
        </w:rPr>
        <w:t>damage krijg.</w:t>
      </w:r>
    </w:p>
    <w:p w14:paraId="4835905E" w14:textId="4D59640F" w:rsidR="00E6010A" w:rsidRPr="00EB4590" w:rsidRDefault="00E6010A" w:rsidP="003774F2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8677B8" w:rsidRPr="00EB4590">
        <w:rPr>
          <w:lang w:val="nl-BE"/>
        </w:rPr>
        <w:t>geen levenspunten verlies als een enemy mij aanvalt en ik genoeg block heb.</w:t>
      </w:r>
    </w:p>
    <w:p w14:paraId="242501AB" w14:textId="23E0A964" w:rsidR="008B44D0" w:rsidRPr="00EB4590" w:rsidRDefault="008B44D0" w:rsidP="003774F2">
      <w:r w:rsidRPr="00EB4590">
        <w:rPr>
          <w:lang w:val="nl-BE"/>
        </w:rPr>
        <w:t xml:space="preserve">Als een gebruiker wil ik dat de enemy geen levenspunten verliest als ik die aanval en het genoeg block </w:t>
      </w:r>
      <w:r w:rsidRPr="00EB4590">
        <w:t>heeft.</w:t>
      </w:r>
    </w:p>
    <w:p w14:paraId="390EE2EB" w14:textId="7A744E1B" w:rsidR="00125650" w:rsidRPr="00EB4590" w:rsidRDefault="00F32D9C" w:rsidP="003774F2">
      <w:pPr>
        <w:rPr>
          <w:lang w:val="nl-BE"/>
        </w:rPr>
      </w:pPr>
      <w:r w:rsidRPr="00EB4590">
        <w:rPr>
          <w:lang w:val="nl-BE"/>
        </w:rPr>
        <w:t>Als een gebruiker wil ik dat ik sterf</w:t>
      </w:r>
      <w:r w:rsidR="00347D84" w:rsidRPr="00EB4590">
        <w:rPr>
          <w:lang w:val="nl-BE"/>
        </w:rPr>
        <w:t xml:space="preserve"> als ik 0 levenspunten heb.</w:t>
      </w:r>
    </w:p>
    <w:p w14:paraId="07CD1D97" w14:textId="27CBA59E" w:rsidR="00F274DE" w:rsidRPr="00EB4590" w:rsidRDefault="00F274DE" w:rsidP="003774F2">
      <w:pPr>
        <w:rPr>
          <w:lang w:val="nl-BE"/>
        </w:rPr>
      </w:pPr>
      <w:r w:rsidRPr="00EB4590">
        <w:rPr>
          <w:lang w:val="nl-BE"/>
        </w:rPr>
        <w:t>Als een gebruiker wil ik dat de enemy sterft als die 0 levenspunten heeft.</w:t>
      </w:r>
    </w:p>
    <w:p w14:paraId="66ABDB14" w14:textId="5E874E6F" w:rsidR="00C57F49" w:rsidRPr="00EB4590" w:rsidRDefault="00C57F49" w:rsidP="006A7F09">
      <w:pPr>
        <w:pStyle w:val="Heading2"/>
        <w:rPr>
          <w:lang w:val="nl-BE"/>
        </w:rPr>
      </w:pPr>
      <w:bookmarkStart w:id="8" w:name="_Toc86010092"/>
      <w:r w:rsidRPr="00EB4590">
        <w:rPr>
          <w:lang w:val="nl-BE"/>
        </w:rPr>
        <w:t>Pause Screen</w:t>
      </w:r>
      <w:bookmarkEnd w:id="8"/>
      <w:r w:rsidRPr="00EB4590">
        <w:rPr>
          <w:lang w:val="nl-BE"/>
        </w:rPr>
        <w:t xml:space="preserve"> </w:t>
      </w:r>
    </w:p>
    <w:p w14:paraId="6390A05D" w14:textId="5C2CB14D" w:rsidR="004E72F8" w:rsidRPr="00EB4590" w:rsidRDefault="004E72F8" w:rsidP="004E72F8">
      <w:pPr>
        <w:rPr>
          <w:lang w:val="nl-BE"/>
        </w:rPr>
      </w:pPr>
      <w:r w:rsidRPr="00EB4590">
        <w:rPr>
          <w:lang w:val="nl-BE"/>
        </w:rPr>
        <w:t xml:space="preserve">Als een gebruiker wil ik een knop “Abandon Run” hebben om mijn huidige run </w:t>
      </w:r>
      <w:r w:rsidR="003C0DA3">
        <w:rPr>
          <w:lang w:val="nl-BE"/>
        </w:rPr>
        <w:t>op te geven.</w:t>
      </w:r>
    </w:p>
    <w:p w14:paraId="45571BBC" w14:textId="5DE9B090" w:rsidR="005F110F" w:rsidRPr="00EB4590" w:rsidRDefault="005F110F" w:rsidP="004E72F8">
      <w:pPr>
        <w:rPr>
          <w:lang w:val="nl-BE"/>
        </w:rPr>
      </w:pPr>
      <w:r w:rsidRPr="00EB4590">
        <w:rPr>
          <w:lang w:val="nl-BE"/>
        </w:rPr>
        <w:t xml:space="preserve">Als een gebruiker wil ik alle instellingen kunnen aanpassen </w:t>
      </w:r>
      <w:r w:rsidR="00C73095" w:rsidRPr="00EB4590">
        <w:rPr>
          <w:lang w:val="nl-BE"/>
        </w:rPr>
        <w:t xml:space="preserve">in de </w:t>
      </w:r>
      <w:r w:rsidR="00472C07" w:rsidRPr="00EB4590">
        <w:rPr>
          <w:lang w:val="nl-BE"/>
        </w:rPr>
        <w:t>pauze scherm</w:t>
      </w:r>
      <w:r w:rsidR="00C73095" w:rsidRPr="00EB4590">
        <w:rPr>
          <w:lang w:val="nl-BE"/>
        </w:rPr>
        <w:t xml:space="preserve"> zodat ik </w:t>
      </w:r>
      <w:r w:rsidR="00472C07" w:rsidRPr="00EB4590">
        <w:rPr>
          <w:lang w:val="nl-BE"/>
        </w:rPr>
        <w:t>het spel</w:t>
      </w:r>
      <w:r w:rsidR="00C73095" w:rsidRPr="00EB4590">
        <w:rPr>
          <w:lang w:val="nl-BE"/>
        </w:rPr>
        <w:t xml:space="preserve"> niet moet verlaten.</w:t>
      </w:r>
    </w:p>
    <w:p w14:paraId="289A953E" w14:textId="2FAE1B01" w:rsidR="00981B49" w:rsidRPr="00EB4590" w:rsidRDefault="00981B49" w:rsidP="004E72F8">
      <w:pPr>
        <w:rPr>
          <w:lang w:val="nl-BE"/>
        </w:rPr>
      </w:pPr>
      <w:r w:rsidRPr="00EB4590">
        <w:rPr>
          <w:lang w:val="nl-BE"/>
        </w:rPr>
        <w:t xml:space="preserve">Als een gebruiker wil ik een knop </w:t>
      </w:r>
      <w:r w:rsidR="005537CB" w:rsidRPr="00EB4590">
        <w:rPr>
          <w:lang w:val="nl-BE"/>
        </w:rPr>
        <w:t xml:space="preserve">“Save </w:t>
      </w:r>
      <w:r w:rsidR="00524533" w:rsidRPr="00EB4590">
        <w:rPr>
          <w:lang w:val="nl-BE"/>
        </w:rPr>
        <w:t xml:space="preserve">&amp; Quit” hebben om </w:t>
      </w:r>
      <w:r w:rsidR="00EF2A86" w:rsidRPr="00EB4590">
        <w:rPr>
          <w:lang w:val="nl-BE"/>
        </w:rPr>
        <w:t xml:space="preserve">de game </w:t>
      </w:r>
      <w:r w:rsidR="00C73058" w:rsidRPr="00EB4590">
        <w:rPr>
          <w:lang w:val="nl-BE"/>
        </w:rPr>
        <w:t>te kunnen opslaan en verlaten.</w:t>
      </w:r>
    </w:p>
    <w:p w14:paraId="45BA883B" w14:textId="5945FD90" w:rsidR="000B0F06" w:rsidRPr="00EB4590" w:rsidRDefault="000B0F06" w:rsidP="004E72F8">
      <w:pPr>
        <w:rPr>
          <w:lang w:val="nl-BE"/>
        </w:rPr>
      </w:pPr>
      <w:r w:rsidRPr="00EB4590">
        <w:rPr>
          <w:lang w:val="nl-BE"/>
        </w:rPr>
        <w:t>Als een gebruiker wil ik een knop “Resume” hebben zodat ik mijn spel kan hervatten.</w:t>
      </w:r>
    </w:p>
    <w:p w14:paraId="2DD477E7" w14:textId="23284F71" w:rsidR="00C57F49" w:rsidRPr="00EB4590" w:rsidRDefault="00C57F49" w:rsidP="006A7F09">
      <w:pPr>
        <w:pStyle w:val="Heading2"/>
        <w:rPr>
          <w:lang w:val="nl-BE"/>
        </w:rPr>
      </w:pPr>
      <w:bookmarkStart w:id="9" w:name="_Toc86010093"/>
      <w:r w:rsidRPr="00EB4590">
        <w:rPr>
          <w:lang w:val="nl-BE"/>
        </w:rPr>
        <w:t>Map</w:t>
      </w:r>
      <w:bookmarkEnd w:id="9"/>
      <w:r w:rsidRPr="00EB4590">
        <w:rPr>
          <w:lang w:val="nl-BE"/>
        </w:rPr>
        <w:t xml:space="preserve"> </w:t>
      </w:r>
    </w:p>
    <w:p w14:paraId="05BEDFF9" w14:textId="53999B25" w:rsidR="00F37A9D" w:rsidRPr="00EB4590" w:rsidRDefault="007E572E" w:rsidP="00F37A9D">
      <w:pPr>
        <w:rPr>
          <w:lang w:val="nl-BE"/>
        </w:rPr>
      </w:pPr>
      <w:r w:rsidRPr="00EB4590">
        <w:rPr>
          <w:lang w:val="nl-BE"/>
        </w:rPr>
        <w:t>Als een gebruiker wil ik mijn vooruitgang kunnen zien</w:t>
      </w:r>
      <w:r w:rsidR="00B73F02" w:rsidRPr="00EB4590">
        <w:rPr>
          <w:lang w:val="nl-BE"/>
        </w:rPr>
        <w:t>.</w:t>
      </w:r>
    </w:p>
    <w:p w14:paraId="17C5594E" w14:textId="69FA17B0" w:rsidR="00950469" w:rsidRPr="00EB4590" w:rsidRDefault="00950469" w:rsidP="00F37A9D">
      <w:pPr>
        <w:rPr>
          <w:lang w:val="nl-BE"/>
        </w:rPr>
      </w:pPr>
      <w:bookmarkStart w:id="10" w:name="_Hlk86007749"/>
      <w:r w:rsidRPr="00EB4590">
        <w:rPr>
          <w:lang w:val="nl-BE"/>
        </w:rPr>
        <w:t xml:space="preserve">Als een gebruiker </w:t>
      </w:r>
      <w:r w:rsidR="00EF796C" w:rsidRPr="00EB4590">
        <w:rPr>
          <w:lang w:val="nl-BE"/>
        </w:rPr>
        <w:t xml:space="preserve">wil ik een legende hebben om </w:t>
      </w:r>
      <w:r w:rsidR="00EB7B9F" w:rsidRPr="00EB4590">
        <w:rPr>
          <w:lang w:val="nl-BE"/>
        </w:rPr>
        <w:t xml:space="preserve">te weten </w:t>
      </w:r>
      <w:r w:rsidR="003C0DA3">
        <w:rPr>
          <w:lang w:val="nl-BE"/>
        </w:rPr>
        <w:t>wat</w:t>
      </w:r>
      <w:r w:rsidR="00EB7B9F" w:rsidRPr="00EB4590">
        <w:rPr>
          <w:lang w:val="nl-BE"/>
        </w:rPr>
        <w:t xml:space="preserve"> </w:t>
      </w:r>
      <w:r w:rsidR="009B6008" w:rsidRPr="00EB4590">
        <w:rPr>
          <w:lang w:val="nl-BE"/>
        </w:rPr>
        <w:t>de verschillende keuzes zijn</w:t>
      </w:r>
      <w:r w:rsidR="00517417" w:rsidRPr="00EB4590">
        <w:rPr>
          <w:lang w:val="nl-BE"/>
        </w:rPr>
        <w:t>.</w:t>
      </w:r>
    </w:p>
    <w:p w14:paraId="5E2F6469" w14:textId="3BA88BD0" w:rsidR="00B8633B" w:rsidRPr="00EB4590" w:rsidRDefault="00B8633B" w:rsidP="00F37A9D">
      <w:pPr>
        <w:rPr>
          <w:lang w:val="nl-BE"/>
        </w:rPr>
      </w:pPr>
      <w:r w:rsidRPr="00EB4590">
        <w:rPr>
          <w:lang w:val="nl-BE"/>
        </w:rPr>
        <w:t xml:space="preserve">Als een gebruiker wil ik over de </w:t>
      </w:r>
      <w:r w:rsidR="000C125F" w:rsidRPr="00EB4590">
        <w:rPr>
          <w:lang w:val="nl-BE"/>
        </w:rPr>
        <w:t>verschillende elementen in de legende kunnen hoveren zodat ik meer informatie krijg</w:t>
      </w:r>
      <w:r w:rsidR="00215BDE" w:rsidRPr="00EB4590">
        <w:rPr>
          <w:lang w:val="nl-BE"/>
        </w:rPr>
        <w:t>.</w:t>
      </w:r>
    </w:p>
    <w:p w14:paraId="6CA5AB6C" w14:textId="1158801C" w:rsidR="004C52EF" w:rsidRPr="00EB4590" w:rsidRDefault="00B93112" w:rsidP="00F37A9D">
      <w:pPr>
        <w:rPr>
          <w:lang w:val="nl-BE"/>
        </w:rPr>
      </w:pPr>
      <w:r w:rsidRPr="00EB4590">
        <w:rPr>
          <w:lang w:val="nl-BE"/>
        </w:rPr>
        <w:t xml:space="preserve">Als een gebruiker wil ik een knop “Return” hebben zodat ik </w:t>
      </w:r>
      <w:r w:rsidR="00E4690A" w:rsidRPr="00EB4590">
        <w:rPr>
          <w:lang w:val="nl-BE"/>
        </w:rPr>
        <w:t>het spel kan hervatten.</w:t>
      </w:r>
    </w:p>
    <w:p w14:paraId="4B08A798" w14:textId="17CCDAF8" w:rsidR="00C57F49" w:rsidRPr="00EB4590" w:rsidRDefault="00C57F49" w:rsidP="006A7F09">
      <w:pPr>
        <w:pStyle w:val="Heading2"/>
        <w:rPr>
          <w:lang w:val="nl-BE"/>
        </w:rPr>
      </w:pPr>
      <w:bookmarkStart w:id="11" w:name="_Toc86010094"/>
      <w:bookmarkEnd w:id="10"/>
      <w:r w:rsidRPr="00EB4590">
        <w:rPr>
          <w:lang w:val="nl-BE"/>
        </w:rPr>
        <w:t>Deck</w:t>
      </w:r>
      <w:bookmarkEnd w:id="11"/>
      <w:r w:rsidRPr="00EB4590">
        <w:rPr>
          <w:lang w:val="nl-BE"/>
        </w:rPr>
        <w:t xml:space="preserve"> </w:t>
      </w:r>
    </w:p>
    <w:p w14:paraId="006D45A2" w14:textId="344863EF" w:rsidR="00D159A9" w:rsidRPr="00EB4590" w:rsidRDefault="00C15544" w:rsidP="00D159A9">
      <w:pPr>
        <w:rPr>
          <w:lang w:val="nl-BE"/>
        </w:rPr>
      </w:pPr>
      <w:r w:rsidRPr="00EB4590">
        <w:rPr>
          <w:lang w:val="nl-BE"/>
        </w:rPr>
        <w:t>Als een gebruiker wil ik al mijn kaarten kunnen zien</w:t>
      </w:r>
      <w:r w:rsidR="00393F76" w:rsidRPr="00EB4590">
        <w:rPr>
          <w:lang w:val="nl-BE"/>
        </w:rPr>
        <w:t>.</w:t>
      </w:r>
    </w:p>
    <w:p w14:paraId="0DF75FB6" w14:textId="352EF358" w:rsidR="00393F76" w:rsidRPr="00EB4590" w:rsidRDefault="00393F76" w:rsidP="00D159A9">
      <w:pPr>
        <w:rPr>
          <w:lang w:val="nl-BE"/>
        </w:rPr>
      </w:pPr>
      <w:r w:rsidRPr="00EB4590">
        <w:rPr>
          <w:lang w:val="nl-BE"/>
        </w:rPr>
        <w:t xml:space="preserve">Als een gebruiker wil ik </w:t>
      </w:r>
      <w:r w:rsidR="00032DDA" w:rsidRPr="00EB4590">
        <w:rPr>
          <w:lang w:val="nl-BE"/>
        </w:rPr>
        <w:t xml:space="preserve">mijn kaarten </w:t>
      </w:r>
      <w:r w:rsidR="002A664C" w:rsidRPr="00EB4590">
        <w:rPr>
          <w:lang w:val="nl-BE"/>
        </w:rPr>
        <w:t xml:space="preserve">chronologisch kunnen </w:t>
      </w:r>
      <w:r w:rsidR="00032DDA" w:rsidRPr="00EB4590">
        <w:rPr>
          <w:lang w:val="nl-BE"/>
        </w:rPr>
        <w:t xml:space="preserve">sorteren </w:t>
      </w:r>
      <w:r w:rsidR="004A1166" w:rsidRPr="00EB4590">
        <w:rPr>
          <w:lang w:val="nl-BE"/>
        </w:rPr>
        <w:t xml:space="preserve">zodat ik </w:t>
      </w:r>
      <w:r w:rsidR="001B41A0" w:rsidRPr="00EB4590">
        <w:rPr>
          <w:lang w:val="nl-BE"/>
        </w:rPr>
        <w:t xml:space="preserve">ze kan zien in de volgorde dat ik ze </w:t>
      </w:r>
      <w:r w:rsidR="003C0DA3">
        <w:rPr>
          <w:lang w:val="nl-BE"/>
        </w:rPr>
        <w:t>gekregen heb</w:t>
      </w:r>
      <w:r w:rsidR="00DE3696" w:rsidRPr="00EB4590">
        <w:rPr>
          <w:lang w:val="nl-BE"/>
        </w:rPr>
        <w:t>.</w:t>
      </w:r>
    </w:p>
    <w:p w14:paraId="793C7F2B" w14:textId="5ABFD209" w:rsidR="00DE3696" w:rsidRPr="00EB4590" w:rsidRDefault="00DE3696" w:rsidP="00D159A9">
      <w:pPr>
        <w:rPr>
          <w:lang w:val="nl-BE"/>
        </w:rPr>
      </w:pPr>
      <w:r w:rsidRPr="00EB4590">
        <w:rPr>
          <w:lang w:val="nl-BE"/>
        </w:rPr>
        <w:t xml:space="preserve">Als een gebruiker wil ik mijn kaarten </w:t>
      </w:r>
      <w:r w:rsidR="00B551A2" w:rsidRPr="00EB4590">
        <w:rPr>
          <w:lang w:val="nl-BE"/>
        </w:rPr>
        <w:t xml:space="preserve">op type </w:t>
      </w:r>
      <w:r w:rsidR="00384FE2" w:rsidRPr="00EB4590">
        <w:rPr>
          <w:lang w:val="nl-BE"/>
        </w:rPr>
        <w:t>kunnen sorteren.</w:t>
      </w:r>
    </w:p>
    <w:p w14:paraId="74D74EB0" w14:textId="400587D2" w:rsidR="00384FE2" w:rsidRPr="00EB4590" w:rsidRDefault="00384FE2" w:rsidP="00D159A9">
      <w:pPr>
        <w:rPr>
          <w:lang w:val="nl-BE"/>
        </w:rPr>
      </w:pPr>
      <w:r w:rsidRPr="00EB4590">
        <w:rPr>
          <w:lang w:val="nl-BE"/>
        </w:rPr>
        <w:t>Als een gebruiker wil ik mijn kaarten op kost kunnen sorteren.</w:t>
      </w:r>
    </w:p>
    <w:p w14:paraId="1E73D75D" w14:textId="6643291B" w:rsidR="00493B04" w:rsidRPr="00EB4590" w:rsidRDefault="00384FE2" w:rsidP="00D159A9">
      <w:pPr>
        <w:rPr>
          <w:lang w:val="nl-BE"/>
        </w:rPr>
      </w:pPr>
      <w:r w:rsidRPr="00EB4590">
        <w:rPr>
          <w:lang w:val="nl-BE"/>
        </w:rPr>
        <w:t>Als een gebruiker wil ik mijn kaarten alfabetisch kunnen sorteren</w:t>
      </w:r>
      <w:r w:rsidR="001F7074" w:rsidRPr="00EB4590">
        <w:rPr>
          <w:lang w:val="nl-BE"/>
        </w:rPr>
        <w:t>.</w:t>
      </w:r>
    </w:p>
    <w:p w14:paraId="557725A8" w14:textId="34B38B30" w:rsidR="0063073A" w:rsidRPr="00EB4590" w:rsidRDefault="0063073A" w:rsidP="00D159A9">
      <w:pPr>
        <w:rPr>
          <w:lang w:val="nl-BE"/>
        </w:rPr>
      </w:pPr>
      <w:r w:rsidRPr="00EB4590">
        <w:rPr>
          <w:lang w:val="nl-BE"/>
        </w:rPr>
        <w:t>Als een gebruiker wil ik rechtermuisknop kunnen drukken op een kaart zodat ik kan zien wat die kaart</w:t>
      </w:r>
      <w:r w:rsidR="00EF5CB0" w:rsidRPr="00EB4590">
        <w:rPr>
          <w:lang w:val="nl-BE"/>
        </w:rPr>
        <w:t xml:space="preserve"> upgraded zou zijn.</w:t>
      </w:r>
    </w:p>
    <w:p w14:paraId="5AAEB9E5" w14:textId="77777777" w:rsidR="00F93782" w:rsidRDefault="00AB36C2" w:rsidP="00AB36C2">
      <w:pPr>
        <w:rPr>
          <w:lang w:val="nl-BE"/>
        </w:rPr>
      </w:pPr>
      <w:r w:rsidRPr="00EB4590">
        <w:rPr>
          <w:lang w:val="nl-BE"/>
        </w:rPr>
        <w:t>Als een gebruiker wil ik een knop “Return” hebben zodat ik het spel kan hervatten.</w:t>
      </w:r>
    </w:p>
    <w:p w14:paraId="42079AA4" w14:textId="77777777" w:rsidR="00F93782" w:rsidRDefault="00F93782">
      <w:pPr>
        <w:tabs>
          <w:tab w:val="clear" w:pos="9072"/>
        </w:tabs>
        <w:spacing w:after="0"/>
        <w:rPr>
          <w:lang w:val="nl-BE"/>
        </w:rPr>
      </w:pPr>
      <w:r>
        <w:rPr>
          <w:lang w:val="nl-BE"/>
        </w:rPr>
        <w:br w:type="page"/>
      </w:r>
    </w:p>
    <w:p w14:paraId="6E498445" w14:textId="79C90E8A" w:rsidR="00AB36C2" w:rsidRPr="003C0DA3" w:rsidRDefault="00D70637" w:rsidP="00D70637">
      <w:pPr>
        <w:pStyle w:val="Title"/>
        <w:rPr>
          <w:lang w:val="nl-BE"/>
        </w:rPr>
      </w:pPr>
      <w:r w:rsidRPr="003C0DA3">
        <w:rPr>
          <w:lang w:val="nl-BE"/>
        </w:rPr>
        <w:t>Verdeling</w:t>
      </w:r>
    </w:p>
    <w:p w14:paraId="73E6653C" w14:textId="7535D696" w:rsidR="00D70637" w:rsidRPr="003C0DA3" w:rsidRDefault="00D70637" w:rsidP="00D70637">
      <w:pPr>
        <w:pStyle w:val="Heading1"/>
        <w:rPr>
          <w:lang w:val="nl-BE"/>
        </w:rPr>
      </w:pPr>
      <w:bookmarkStart w:id="12" w:name="_Toc86010095"/>
      <w:r w:rsidRPr="003C0DA3">
        <w:rPr>
          <w:lang w:val="nl-BE"/>
        </w:rPr>
        <w:t>Sprint 1</w:t>
      </w:r>
      <w:r w:rsidR="001B3736" w:rsidRPr="003C0DA3">
        <w:rPr>
          <w:lang w:val="nl-BE"/>
        </w:rPr>
        <w:t xml:space="preserve"> </w:t>
      </w:r>
      <w:r w:rsidR="009D26BB" w:rsidRPr="003C0DA3">
        <w:rPr>
          <w:lang w:val="nl-BE"/>
        </w:rPr>
        <w:t xml:space="preserve">– tegen </w:t>
      </w:r>
      <w:r w:rsidR="00706EE3" w:rsidRPr="003C0DA3">
        <w:rPr>
          <w:lang w:val="nl-BE"/>
        </w:rPr>
        <w:t>29/</w:t>
      </w:r>
      <w:r w:rsidR="00B677A3" w:rsidRPr="003C0DA3">
        <w:rPr>
          <w:lang w:val="nl-BE"/>
        </w:rPr>
        <w:t>11/2021</w:t>
      </w:r>
      <w:bookmarkEnd w:id="12"/>
    </w:p>
    <w:p w14:paraId="293D590D" w14:textId="409A2E90" w:rsidR="00D70637" w:rsidRPr="003C0DA3" w:rsidRDefault="00D70637" w:rsidP="00D70637">
      <w:pPr>
        <w:pStyle w:val="Heading2"/>
        <w:rPr>
          <w:lang w:val="nl-BE"/>
        </w:rPr>
      </w:pPr>
      <w:bookmarkStart w:id="13" w:name="_Toc86010096"/>
      <w:r w:rsidRPr="003C0DA3">
        <w:rPr>
          <w:lang w:val="nl-BE"/>
        </w:rPr>
        <w:t>Eva</w:t>
      </w:r>
      <w:bookmarkEnd w:id="13"/>
    </w:p>
    <w:p w14:paraId="623CCE26" w14:textId="1D43BC6D" w:rsidR="00945FBA" w:rsidRDefault="00945FBA" w:rsidP="00945FBA">
      <w:pPr>
        <w:rPr>
          <w:lang w:val="nl-BE"/>
        </w:rPr>
      </w:pPr>
      <w:r>
        <w:rPr>
          <w:lang w:val="nl-BE"/>
        </w:rPr>
        <w:t>Als gebruiker wil ik mijn karakter kunnen zien.</w:t>
      </w:r>
    </w:p>
    <w:p w14:paraId="4CF9D535" w14:textId="4BA5BF0C" w:rsidR="000E4A7C" w:rsidRPr="00945FBA" w:rsidRDefault="000E4A7C" w:rsidP="00945FBA">
      <w:pPr>
        <w:rPr>
          <w:lang w:val="nl-BE"/>
        </w:rPr>
      </w:pPr>
      <w:r>
        <w:rPr>
          <w:lang w:val="nl-BE"/>
        </w:rPr>
        <w:t>Als gebruiker wil ik de vijand kunnen zien.</w:t>
      </w:r>
    </w:p>
    <w:p w14:paraId="403B54DE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kunnen zien hoeveel levenspunten mijn enemy heeft.</w:t>
      </w:r>
    </w:p>
    <w:p w14:paraId="3F33A808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gebruiker wil ik de knop “Map” hebben om de kaart te kunnen zien.</w:t>
      </w:r>
    </w:p>
    <w:p w14:paraId="5E4BA4E0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mijn buffs kunnen zien.</w:t>
      </w:r>
    </w:p>
    <w:p w14:paraId="17010489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mijn debuffs kunnen zien.</w:t>
      </w:r>
    </w:p>
    <w:p w14:paraId="1D17C979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de buffs van de enemy kunnen zien.</w:t>
      </w:r>
    </w:p>
    <w:p w14:paraId="3498E84C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de debuffs van de enemy kunnen zien.</w:t>
      </w:r>
    </w:p>
    <w:p w14:paraId="12FDAA65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ik over de enemy hover wil ik als gebruiker de naam van de enemy te zien krijgen.</w:t>
      </w:r>
    </w:p>
    <w:p w14:paraId="2FFAE493" w14:textId="75F986A2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“Return” hebben zodat ik het spel kan hervatten.</w:t>
      </w:r>
    </w:p>
    <w:p w14:paraId="72E112D8" w14:textId="7A43C88D" w:rsidR="00D70637" w:rsidRPr="003C0DA3" w:rsidRDefault="00D70637" w:rsidP="00D70637">
      <w:pPr>
        <w:pStyle w:val="Heading2"/>
        <w:rPr>
          <w:lang w:val="nl-BE"/>
        </w:rPr>
      </w:pPr>
      <w:bookmarkStart w:id="14" w:name="_Toc86010097"/>
      <w:r w:rsidRPr="003C0DA3">
        <w:rPr>
          <w:lang w:val="nl-BE"/>
        </w:rPr>
        <w:t>Philip</w:t>
      </w:r>
      <w:bookmarkEnd w:id="14"/>
    </w:p>
    <w:p w14:paraId="6E95484F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“Play” hebben om een run te kunnen starten.</w:t>
      </w:r>
    </w:p>
    <w:p w14:paraId="7003E8A5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“Settings” hebben om naar de instellingen te kunnen gaan.</w:t>
      </w:r>
    </w:p>
    <w:p w14:paraId="6100FC26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“Quit” hebben om het spel te kunnen stoppen.</w:t>
      </w:r>
    </w:p>
    <w:p w14:paraId="7DD62188" w14:textId="62F7BCA7" w:rsid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hebben om terug te gaan naar de main menu.</w:t>
      </w:r>
      <w:r w:rsidR="000842E7">
        <w:rPr>
          <w:lang w:val="nl-BE"/>
        </w:rPr>
        <w:t xml:space="preserve"> (game settings)</w:t>
      </w:r>
    </w:p>
    <w:p w14:paraId="550D34D3" w14:textId="5C6EC94E" w:rsidR="000842E7" w:rsidRPr="00C10CCA" w:rsidRDefault="000842E7" w:rsidP="00C10CCA">
      <w:pPr>
        <w:rPr>
          <w:lang w:val="nl-BE"/>
        </w:rPr>
      </w:pPr>
      <w:r w:rsidRPr="00C10CCA">
        <w:rPr>
          <w:lang w:val="nl-BE"/>
        </w:rPr>
        <w:t>Als een gebruiker wil ik een knop hebben om terug te gaan naar de main menu.</w:t>
      </w:r>
      <w:r>
        <w:rPr>
          <w:lang w:val="nl-BE"/>
        </w:rPr>
        <w:t xml:space="preserve"> (input settings)</w:t>
      </w:r>
    </w:p>
    <w:p w14:paraId="6BCB8824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gebruiker wil ik mijn levenspunten kunnen zien.</w:t>
      </w:r>
    </w:p>
    <w:p w14:paraId="7A32B453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mijn items kunnen zien.</w:t>
      </w:r>
    </w:p>
    <w:p w14:paraId="063CE00C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kunnen zien hoeveel geld ik heb.</w:t>
      </w:r>
    </w:p>
    <w:p w14:paraId="686BE4A1" w14:textId="77777777" w:rsidR="00C10CCA" w:rsidRPr="00C10CCA" w:rsidRDefault="00C10CCA" w:rsidP="00C10CCA">
      <w:pPr>
        <w:rPr>
          <w:lang w:val="nl-BE"/>
        </w:rPr>
      </w:pPr>
      <w:r w:rsidRPr="00C10CCA">
        <w:rPr>
          <w:lang w:val="nl-BE"/>
        </w:rPr>
        <w:t>Als gebruiker wil ik een knop om het spel te kunnen pauzeren.</w:t>
      </w:r>
    </w:p>
    <w:p w14:paraId="4F38F715" w14:textId="133D3960" w:rsidR="00C10CCA" w:rsidRPr="00D70637" w:rsidRDefault="00C10CCA" w:rsidP="00C10CCA">
      <w:pPr>
        <w:rPr>
          <w:lang w:val="nl-BE"/>
        </w:rPr>
      </w:pPr>
      <w:r w:rsidRPr="00C10CCA">
        <w:rPr>
          <w:lang w:val="nl-BE"/>
        </w:rPr>
        <w:t>Als een gebruiker wil ik een knop “Resume” hebben zodat ik mijn spel kan hervatten.</w:t>
      </w:r>
      <w:r w:rsidR="00BC0257">
        <w:rPr>
          <w:lang w:val="nl-BE"/>
        </w:rPr>
        <w:t xml:space="preserve"> (pause screen)</w:t>
      </w:r>
    </w:p>
    <w:p w14:paraId="2123785E" w14:textId="68749078" w:rsidR="00D70637" w:rsidRPr="003C0DA3" w:rsidRDefault="00D70637" w:rsidP="00D70637">
      <w:pPr>
        <w:pStyle w:val="Heading1"/>
        <w:rPr>
          <w:lang w:val="nl-BE"/>
        </w:rPr>
      </w:pPr>
      <w:bookmarkStart w:id="15" w:name="_Toc86010098"/>
      <w:r w:rsidRPr="003C0DA3">
        <w:rPr>
          <w:lang w:val="nl-BE"/>
        </w:rPr>
        <w:t>Sprint 2</w:t>
      </w:r>
      <w:r w:rsidR="00020697" w:rsidRPr="003C0DA3">
        <w:rPr>
          <w:lang w:val="nl-BE"/>
        </w:rPr>
        <w:t xml:space="preserve"> </w:t>
      </w:r>
      <w:r w:rsidR="00B677A3" w:rsidRPr="003C0DA3">
        <w:rPr>
          <w:lang w:val="nl-BE"/>
        </w:rPr>
        <w:t xml:space="preserve">– tegen </w:t>
      </w:r>
      <w:r w:rsidR="00020697" w:rsidRPr="003C0DA3">
        <w:rPr>
          <w:lang w:val="nl-BE"/>
        </w:rPr>
        <w:t>07/03/202</w:t>
      </w:r>
      <w:r w:rsidR="00293FF9" w:rsidRPr="003C0DA3">
        <w:rPr>
          <w:lang w:val="nl-BE"/>
        </w:rPr>
        <w:t>2</w:t>
      </w:r>
      <w:bookmarkEnd w:id="15"/>
    </w:p>
    <w:p w14:paraId="48AB1362" w14:textId="19D65665" w:rsidR="00D70637" w:rsidRPr="003C0DA3" w:rsidRDefault="00D70637" w:rsidP="00D70637">
      <w:pPr>
        <w:pStyle w:val="Heading2"/>
        <w:rPr>
          <w:lang w:val="nl-BE"/>
        </w:rPr>
      </w:pPr>
      <w:bookmarkStart w:id="16" w:name="_Toc86010099"/>
      <w:r w:rsidRPr="003C0DA3">
        <w:rPr>
          <w:lang w:val="nl-BE"/>
        </w:rPr>
        <w:t>Eva</w:t>
      </w:r>
      <w:bookmarkEnd w:id="16"/>
    </w:p>
    <w:p w14:paraId="6F1348C9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een een knop “End turn” hebben zodat ik mijn beurt kan beeindigen.</w:t>
      </w:r>
    </w:p>
    <w:p w14:paraId="51DC4739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in het begin van elke beurt een bepaalde hoeveelheid kaarten trekken.</w:t>
      </w:r>
    </w:p>
    <w:p w14:paraId="0AA52775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mijn getrokken kaarten kunnen zien zodat ik die kan spelen.</w:t>
      </w:r>
    </w:p>
    <w:p w14:paraId="7CE76D7F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over een kaart kunnen hoveren om meer informatie te krijgen.</w:t>
      </w:r>
    </w:p>
    <w:p w14:paraId="5560919A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de volgende zet van de enemy kunnen zien zodat ik weet welke kaarten ik moet spelen.</w:t>
      </w:r>
    </w:p>
    <w:p w14:paraId="74BEB382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dat de levenspunten van de enemy verminderen als ik die aanval.</w:t>
      </w:r>
    </w:p>
    <w:p w14:paraId="52F97803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dat mijn levenspunten verminderen als de enemy mij aanvalt zodat ik damage krijg.</w:t>
      </w:r>
    </w:p>
    <w:p w14:paraId="477DF99C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geen levenspunten verlies als een enemy mij aanvalt en ik genoeg block heb.</w:t>
      </w:r>
    </w:p>
    <w:p w14:paraId="46DDAC70" w14:textId="77777777" w:rsidR="00F16C26" w:rsidRPr="00F16C26" w:rsidRDefault="00F16C26" w:rsidP="00F16C26">
      <w:r w:rsidRPr="00F16C26">
        <w:rPr>
          <w:lang w:val="nl-BE"/>
        </w:rPr>
        <w:t xml:space="preserve">Als een gebruiker wil ik dat de enemy geen levenspunten verliest als ik die aanval en het genoeg block </w:t>
      </w:r>
      <w:r w:rsidRPr="00F16C26">
        <w:t>heeft.</w:t>
      </w:r>
    </w:p>
    <w:p w14:paraId="412D2B90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dat ik sterf als ik 0 levenspunten heb.</w:t>
      </w:r>
    </w:p>
    <w:p w14:paraId="4A190208" w14:textId="5FFBCE9B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dat de enemy sterft als die 0 levenspunten heeft.</w:t>
      </w:r>
    </w:p>
    <w:p w14:paraId="47C3FB65" w14:textId="4B37F6B7" w:rsidR="00D70637" w:rsidRPr="003C0DA3" w:rsidRDefault="00D70637" w:rsidP="00D70637">
      <w:pPr>
        <w:pStyle w:val="Heading2"/>
        <w:rPr>
          <w:lang w:val="nl-BE"/>
        </w:rPr>
      </w:pPr>
      <w:bookmarkStart w:id="17" w:name="_Toc86010100"/>
      <w:r w:rsidRPr="003C0DA3">
        <w:rPr>
          <w:lang w:val="nl-BE"/>
        </w:rPr>
        <w:t>Philip</w:t>
      </w:r>
      <w:bookmarkEnd w:id="17"/>
    </w:p>
    <w:p w14:paraId="03E2B555" w14:textId="77777777" w:rsidR="00885774" w:rsidRPr="00885774" w:rsidRDefault="00885774" w:rsidP="00885774">
      <w:pPr>
        <w:rPr>
          <w:lang w:val="nl-BE"/>
        </w:rPr>
      </w:pPr>
      <w:r w:rsidRPr="00885774">
        <w:rPr>
          <w:lang w:val="nl-BE"/>
        </w:rPr>
        <w:t>Als een gebruiker wil ik al mijn kaarten kunnen zien.</w:t>
      </w:r>
    </w:p>
    <w:p w14:paraId="2B5339F9" w14:textId="7BDD0EE9" w:rsidR="00885774" w:rsidRPr="00885774" w:rsidRDefault="00885774" w:rsidP="00885774">
      <w:pPr>
        <w:rPr>
          <w:lang w:val="nl-BE"/>
        </w:rPr>
      </w:pPr>
      <w:r w:rsidRPr="00885774">
        <w:rPr>
          <w:lang w:val="nl-BE"/>
        </w:rPr>
        <w:t>Als een gebruiker wil ik een knop “Return” hebben zodat ik het spel kan hervatten.</w:t>
      </w:r>
      <w:r>
        <w:rPr>
          <w:lang w:val="nl-BE"/>
        </w:rPr>
        <w:t xml:space="preserve"> (</w:t>
      </w:r>
      <w:r w:rsidR="00DF38B1">
        <w:rPr>
          <w:lang w:val="nl-BE"/>
        </w:rPr>
        <w:t>deck</w:t>
      </w:r>
      <w:r>
        <w:rPr>
          <w:lang w:val="nl-BE"/>
        </w:rPr>
        <w:t>)</w:t>
      </w:r>
    </w:p>
    <w:p w14:paraId="1099FA90" w14:textId="190D9B16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 xml:space="preserve">Als een gebruiker wil ik een knop “Draw Pile” hebben zodat ik kan zien welke kaarten ik nog </w:t>
      </w:r>
      <w:r w:rsidR="003C0DA3">
        <w:rPr>
          <w:lang w:val="nl-BE"/>
        </w:rPr>
        <w:t>kan trekken</w:t>
      </w:r>
      <w:r w:rsidRPr="00F16C26">
        <w:rPr>
          <w:lang w:val="nl-BE"/>
        </w:rPr>
        <w:t>.</w:t>
      </w:r>
    </w:p>
    <w:p w14:paraId="7E2E1909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dat al mijn gespeelde kaarten in mijn aflegstapel gaan.</w:t>
      </w:r>
    </w:p>
    <w:p w14:paraId="49836D59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kunnen zien hoeveel kaarten in mijn aflegstapel zijn.</w:t>
      </w:r>
    </w:p>
    <w:p w14:paraId="5206CB91" w14:textId="0428445F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dat al mijn uitput kaarten die ik al gespeeld heb in mijn uitputstapel gaan.</w:t>
      </w:r>
    </w:p>
    <w:p w14:paraId="69BC6A84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kunnen zien hoeveel kaarten in mijn uitputstapel zijn.</w:t>
      </w:r>
    </w:p>
    <w:p w14:paraId="7C4F38EB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een aanvalskaart op een enemy kunnen slepen zodat ik die kan aanvallen.</w:t>
      </w:r>
    </w:p>
    <w:p w14:paraId="06478FF4" w14:textId="77777777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een vaardigheidskaart kunnen slepen om mezelf een buff te geven zodat ik sterker word.</w:t>
      </w:r>
    </w:p>
    <w:p w14:paraId="026A2B6E" w14:textId="056757BE" w:rsidR="00F16C26" w:rsidRPr="00F16C26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een verdedigingskaart slepen zodat ik mezelf kan besche</w:t>
      </w:r>
      <w:r w:rsidR="003C0DA3">
        <w:rPr>
          <w:lang w:val="nl-BE"/>
        </w:rPr>
        <w:t>r</w:t>
      </w:r>
      <w:r w:rsidRPr="00F16C26">
        <w:rPr>
          <w:lang w:val="nl-BE"/>
        </w:rPr>
        <w:t>men als de enemy mij aanvalt.</w:t>
      </w:r>
    </w:p>
    <w:p w14:paraId="5EE2F5FB" w14:textId="68183C9F" w:rsidR="00F16C26" w:rsidRPr="00D70637" w:rsidRDefault="00F16C26" w:rsidP="00F16C26">
      <w:pPr>
        <w:rPr>
          <w:lang w:val="nl-BE"/>
        </w:rPr>
      </w:pPr>
      <w:r w:rsidRPr="00F16C26">
        <w:rPr>
          <w:lang w:val="nl-BE"/>
        </w:rPr>
        <w:t>Als een gebruiker wil ik een sessie timer hebben zodat ik weet hoe lang ik bezig ben aan de huidige run.</w:t>
      </w:r>
    </w:p>
    <w:p w14:paraId="49A921CF" w14:textId="22FC8111" w:rsidR="00D70637" w:rsidRPr="003C0DA3" w:rsidRDefault="00D70637" w:rsidP="00D70637">
      <w:pPr>
        <w:pStyle w:val="Heading1"/>
        <w:rPr>
          <w:lang w:val="nl-BE"/>
        </w:rPr>
      </w:pPr>
      <w:bookmarkStart w:id="18" w:name="_Toc86010101"/>
      <w:r w:rsidRPr="003C0DA3">
        <w:rPr>
          <w:lang w:val="nl-BE"/>
        </w:rPr>
        <w:t>Sprint 3</w:t>
      </w:r>
      <w:r w:rsidR="00020697" w:rsidRPr="003C0DA3">
        <w:rPr>
          <w:lang w:val="nl-BE"/>
        </w:rPr>
        <w:t xml:space="preserve"> – tegen </w:t>
      </w:r>
      <w:r w:rsidR="00293FF9" w:rsidRPr="003C0DA3">
        <w:rPr>
          <w:lang w:val="nl-BE"/>
        </w:rPr>
        <w:t>19/04/2022</w:t>
      </w:r>
      <w:bookmarkEnd w:id="18"/>
    </w:p>
    <w:p w14:paraId="23E56C8B" w14:textId="6C52E900" w:rsidR="00D70637" w:rsidRPr="003C0DA3" w:rsidRDefault="00D70637" w:rsidP="00D70637">
      <w:pPr>
        <w:pStyle w:val="Heading2"/>
        <w:rPr>
          <w:lang w:val="nl-BE"/>
        </w:rPr>
      </w:pPr>
      <w:bookmarkStart w:id="19" w:name="_Toc86010102"/>
      <w:r w:rsidRPr="003C0DA3">
        <w:rPr>
          <w:lang w:val="nl-BE"/>
        </w:rPr>
        <w:t>Eva</w:t>
      </w:r>
      <w:bookmarkEnd w:id="19"/>
    </w:p>
    <w:p w14:paraId="6487408D" w14:textId="77777777" w:rsidR="00EB4590" w:rsidRPr="00312075" w:rsidRDefault="00EB4590" w:rsidP="00EB4590">
      <w:pPr>
        <w:rPr>
          <w:highlight w:val="yellow"/>
          <w:lang w:val="nl-BE"/>
        </w:rPr>
      </w:pPr>
      <w:r w:rsidRPr="00312075">
        <w:rPr>
          <w:highlight w:val="yellow"/>
          <w:lang w:val="nl-BE"/>
        </w:rPr>
        <w:t>Als een gebruiker wil ik de resolutie van het spel kunnen veranderen.</w:t>
      </w:r>
    </w:p>
    <w:p w14:paraId="33C458BC" w14:textId="77777777" w:rsidR="00EB4590" w:rsidRPr="00EB4590" w:rsidRDefault="00EB4590" w:rsidP="00EB4590">
      <w:pPr>
        <w:rPr>
          <w:lang w:val="nl-BE"/>
        </w:rPr>
      </w:pPr>
      <w:r w:rsidRPr="001B4822">
        <w:rPr>
          <w:highlight w:val="green"/>
          <w:lang w:val="nl-BE"/>
        </w:rPr>
        <w:t>Als een gebruiker wil ik het volume van het spel kunnen veranderen.</w:t>
      </w:r>
    </w:p>
    <w:p w14:paraId="505D8923" w14:textId="4CA15394" w:rsidR="00EB4590" w:rsidRPr="00EB4590" w:rsidRDefault="00EB4590" w:rsidP="00EB4590">
      <w:pPr>
        <w:rPr>
          <w:lang w:val="nl-BE"/>
        </w:rPr>
      </w:pPr>
      <w:r w:rsidRPr="001B4822">
        <w:rPr>
          <w:highlight w:val="green"/>
          <w:lang w:val="nl-BE"/>
        </w:rPr>
        <w:t>Als een gebruiker wil ik de controls kunnen veranderen zodat ik ook met mijn toetsenbord kan spelen.</w:t>
      </w:r>
    </w:p>
    <w:p w14:paraId="2F62F336" w14:textId="77777777" w:rsidR="00EB4590" w:rsidRPr="001B4822" w:rsidRDefault="00EB4590" w:rsidP="00EB4590">
      <w:pPr>
        <w:rPr>
          <w:highlight w:val="yellow"/>
          <w:lang w:val="nl-BE"/>
        </w:rPr>
      </w:pPr>
      <w:r w:rsidRPr="001B4822">
        <w:rPr>
          <w:highlight w:val="yellow"/>
          <w:lang w:val="nl-BE"/>
        </w:rPr>
        <w:t>Als ik over mijn items hover wil ik als een gebruiker te zien krijgen welke voordelen/nadelen ik krijg.</w:t>
      </w:r>
    </w:p>
    <w:p w14:paraId="02191CE3" w14:textId="77777777" w:rsidR="00EB4590" w:rsidRPr="001B4822" w:rsidRDefault="00EB4590" w:rsidP="00EB4590">
      <w:pPr>
        <w:rPr>
          <w:highlight w:val="yellow"/>
          <w:lang w:val="nl-BE"/>
        </w:rPr>
      </w:pPr>
      <w:r w:rsidRPr="001B4822">
        <w:rPr>
          <w:highlight w:val="yellow"/>
          <w:lang w:val="nl-BE"/>
        </w:rPr>
        <w:t>Als een gebruiker wil ik alle instellingen kunnen aanpassen in de pauze scherm zodat ik het spel niet moet verlaten.</w:t>
      </w:r>
    </w:p>
    <w:p w14:paraId="1875E1C5" w14:textId="108F621A" w:rsidR="00EB4590" w:rsidRPr="001B4822" w:rsidRDefault="00EB4590" w:rsidP="00EB4590">
      <w:pPr>
        <w:rPr>
          <w:highlight w:val="yellow"/>
          <w:lang w:val="nl-BE"/>
        </w:rPr>
      </w:pPr>
      <w:r w:rsidRPr="001B4822">
        <w:rPr>
          <w:highlight w:val="yellow"/>
          <w:lang w:val="nl-BE"/>
        </w:rPr>
        <w:t xml:space="preserve">Als een gebruiker wil ik mijn kaarten chronologisch kunnen sorteren zodat ik ze kan zien in de volgorde dat ik ze </w:t>
      </w:r>
      <w:r w:rsidR="003C0DA3" w:rsidRPr="001B4822">
        <w:rPr>
          <w:highlight w:val="yellow"/>
          <w:lang w:val="nl-BE"/>
        </w:rPr>
        <w:t>gekregen heb</w:t>
      </w:r>
      <w:r w:rsidRPr="001B4822">
        <w:rPr>
          <w:highlight w:val="yellow"/>
          <w:lang w:val="nl-BE"/>
        </w:rPr>
        <w:t>.</w:t>
      </w:r>
    </w:p>
    <w:p w14:paraId="7D6309F9" w14:textId="77777777" w:rsidR="00EB4590" w:rsidRPr="001B4822" w:rsidRDefault="00EB4590" w:rsidP="00EB4590">
      <w:pPr>
        <w:rPr>
          <w:highlight w:val="yellow"/>
          <w:lang w:val="nl-BE"/>
        </w:rPr>
      </w:pPr>
      <w:r w:rsidRPr="001B4822">
        <w:rPr>
          <w:highlight w:val="yellow"/>
          <w:lang w:val="nl-BE"/>
        </w:rPr>
        <w:t>Als een gebruiker wil ik mijn kaarten op type kunnen sorteren.</w:t>
      </w:r>
    </w:p>
    <w:p w14:paraId="5B828A45" w14:textId="77777777" w:rsidR="00EB4590" w:rsidRPr="001B4822" w:rsidRDefault="00EB4590" w:rsidP="00EB4590">
      <w:pPr>
        <w:rPr>
          <w:highlight w:val="yellow"/>
          <w:lang w:val="nl-BE"/>
        </w:rPr>
      </w:pPr>
      <w:r w:rsidRPr="001B4822">
        <w:rPr>
          <w:highlight w:val="yellow"/>
          <w:lang w:val="nl-BE"/>
        </w:rPr>
        <w:t>Als een gebruiker wil ik mijn kaarten op kost kunnen sorteren.</w:t>
      </w:r>
    </w:p>
    <w:p w14:paraId="76474D55" w14:textId="4B3904F4" w:rsidR="00EB4590" w:rsidRPr="00EB4590" w:rsidRDefault="00EB4590" w:rsidP="00EB4590">
      <w:pPr>
        <w:rPr>
          <w:lang w:val="nl-BE"/>
        </w:rPr>
      </w:pPr>
      <w:r w:rsidRPr="001B4822">
        <w:rPr>
          <w:highlight w:val="yellow"/>
          <w:lang w:val="nl-BE"/>
        </w:rPr>
        <w:t>Als een gebruiker wil ik mijn kaarten alfabetisch kunnen sorteren.</w:t>
      </w:r>
    </w:p>
    <w:p w14:paraId="757B9E30" w14:textId="027A1610" w:rsidR="00D70637" w:rsidRPr="003C0DA3" w:rsidRDefault="00D70637" w:rsidP="00D70637">
      <w:pPr>
        <w:pStyle w:val="Heading2"/>
        <w:rPr>
          <w:lang w:val="nl-BE"/>
        </w:rPr>
      </w:pPr>
      <w:bookmarkStart w:id="20" w:name="_Toc86010103"/>
      <w:r w:rsidRPr="003C0DA3">
        <w:rPr>
          <w:lang w:val="nl-BE"/>
        </w:rPr>
        <w:t>Philip</w:t>
      </w:r>
      <w:bookmarkEnd w:id="20"/>
    </w:p>
    <w:p w14:paraId="1A808194" w14:textId="1FB24255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 xml:space="preserve">Als een gebruiker wil ik een knop “Play” hebben om een run te kunnen </w:t>
      </w:r>
      <w:r w:rsidR="003C0DA3">
        <w:rPr>
          <w:lang w:val="nl-BE"/>
        </w:rPr>
        <w:t>beginnen</w:t>
      </w:r>
      <w:r w:rsidRPr="00EB4590">
        <w:rPr>
          <w:lang w:val="nl-BE"/>
        </w:rPr>
        <w:t>.</w:t>
      </w:r>
    </w:p>
    <w:p w14:paraId="4EF7D9D0" w14:textId="3D77B7A2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een knop “Continue Run” hebben om het spel te kunnen hervatten als ik al</w:t>
      </w:r>
      <w:r w:rsidR="003C0DA3">
        <w:rPr>
          <w:lang w:val="nl-BE"/>
        </w:rPr>
        <w:t xml:space="preserve"> met een run bezig was</w:t>
      </w:r>
      <w:r w:rsidRPr="00EB4590">
        <w:rPr>
          <w:lang w:val="nl-BE"/>
        </w:rPr>
        <w:t>.</w:t>
      </w:r>
    </w:p>
    <w:p w14:paraId="156BF29B" w14:textId="038CE616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 xml:space="preserve">Als een gebruiker wil ik een knop “Abandon Run” hebben om mijn huidige run </w:t>
      </w:r>
      <w:r w:rsidR="003C0DA3">
        <w:rPr>
          <w:lang w:val="nl-BE"/>
        </w:rPr>
        <w:t>op te geven.</w:t>
      </w:r>
    </w:p>
    <w:p w14:paraId="6946E951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een knop “Save &amp; Quit” hebben om de game te kunnen opslaan en verlaten.</w:t>
      </w:r>
    </w:p>
    <w:p w14:paraId="6071AD6D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mijn vooruitgang kunnen zien.</w:t>
      </w:r>
    </w:p>
    <w:p w14:paraId="0417291C" w14:textId="1CB7B03C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 xml:space="preserve">Als een gebruiker wil ik een legende hebben om te weten </w:t>
      </w:r>
      <w:r w:rsidR="003C0DA3">
        <w:rPr>
          <w:lang w:val="nl-BE"/>
        </w:rPr>
        <w:t>wat</w:t>
      </w:r>
      <w:r w:rsidRPr="00EB4590">
        <w:rPr>
          <w:lang w:val="nl-BE"/>
        </w:rPr>
        <w:t xml:space="preserve"> de verschillende keuzes zijn.</w:t>
      </w:r>
    </w:p>
    <w:p w14:paraId="0790C9FA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over de verschillende elementen in de legende kunnen hoveren zodat ik meer informatie krijg.</w:t>
      </w:r>
    </w:p>
    <w:p w14:paraId="58A13524" w14:textId="77777777" w:rsidR="00EB4590" w:rsidRPr="00EB4590" w:rsidRDefault="00EB4590" w:rsidP="00EB4590">
      <w:pPr>
        <w:rPr>
          <w:lang w:val="nl-BE"/>
        </w:rPr>
      </w:pPr>
      <w:r w:rsidRPr="00EB4590">
        <w:rPr>
          <w:lang w:val="nl-BE"/>
        </w:rPr>
        <w:t>Als een gebruiker wil ik rechtermuisknop kunnen drukken op een kaart zodat ik kan zien wat die kaart upgraded zou zijn.</w:t>
      </w:r>
    </w:p>
    <w:p w14:paraId="73720E9C" w14:textId="77777777" w:rsidR="00D70637" w:rsidRPr="00EB4590" w:rsidRDefault="00D70637" w:rsidP="00D70637">
      <w:pPr>
        <w:rPr>
          <w:lang w:val="nl-BE"/>
        </w:rPr>
      </w:pPr>
    </w:p>
    <w:p w14:paraId="7A1A36A1" w14:textId="77777777" w:rsidR="00AB36C2" w:rsidRPr="00EB4590" w:rsidRDefault="00AB36C2" w:rsidP="00D159A9">
      <w:pPr>
        <w:rPr>
          <w:lang w:val="nl-BE"/>
        </w:rPr>
      </w:pPr>
    </w:p>
    <w:p w14:paraId="0DFD9118" w14:textId="0180154F" w:rsidR="009C148A" w:rsidRPr="00EB4590" w:rsidRDefault="009C148A" w:rsidP="009C148A">
      <w:pPr>
        <w:rPr>
          <w:lang w:val="nl-BE"/>
        </w:rPr>
      </w:pPr>
    </w:p>
    <w:p w14:paraId="55AF6DC3" w14:textId="52438F6B" w:rsidR="00295DEA" w:rsidRPr="00EB4590" w:rsidRDefault="00295DEA" w:rsidP="002F16E8">
      <w:pPr>
        <w:tabs>
          <w:tab w:val="clear" w:pos="9072"/>
        </w:tabs>
        <w:spacing w:after="0"/>
        <w:rPr>
          <w:b/>
          <w:lang w:val="nl-BE"/>
        </w:rPr>
      </w:pPr>
    </w:p>
    <w:sectPr w:rsidR="00295DEA" w:rsidRPr="00EB4590" w:rsidSect="006C688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39125" w14:textId="77777777" w:rsidR="00882529" w:rsidRDefault="00882529" w:rsidP="007523B1">
      <w:pPr>
        <w:spacing w:after="0"/>
      </w:pPr>
      <w:r>
        <w:separator/>
      </w:r>
    </w:p>
  </w:endnote>
  <w:endnote w:type="continuationSeparator" w:id="0">
    <w:p w14:paraId="77EA1D6F" w14:textId="77777777" w:rsidR="00882529" w:rsidRDefault="00882529" w:rsidP="007523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13413" w14:textId="297F80E7" w:rsidR="006C6887" w:rsidRDefault="006C6887" w:rsidP="006C6887">
    <w:pPr>
      <w:pStyle w:val="Footer"/>
      <w:jc w:val="center"/>
    </w:pPr>
  </w:p>
  <w:p w14:paraId="316BDFAE" w14:textId="77777777" w:rsidR="007523B1" w:rsidRDefault="0075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B31CF" w14:textId="77777777" w:rsidR="00882529" w:rsidRDefault="00882529" w:rsidP="007523B1">
      <w:pPr>
        <w:spacing w:after="0"/>
      </w:pPr>
      <w:r>
        <w:separator/>
      </w:r>
    </w:p>
  </w:footnote>
  <w:footnote w:type="continuationSeparator" w:id="0">
    <w:p w14:paraId="21F61D24" w14:textId="77777777" w:rsidR="00882529" w:rsidRDefault="00882529" w:rsidP="007523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F652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D89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E21D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88B9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8241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B87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A80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2AEE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29BFA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</w:abstractNum>
  <w:abstractNum w:abstractNumId="9" w15:restartNumberingAfterBreak="0">
    <w:nsid w:val="FFFFFF89"/>
    <w:multiLevelType w:val="singleLevel"/>
    <w:tmpl w:val="9F5AD3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7EDF"/>
    <w:multiLevelType w:val="hybridMultilevel"/>
    <w:tmpl w:val="25CC6CB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341BF"/>
    <w:multiLevelType w:val="hybridMultilevel"/>
    <w:tmpl w:val="106087D4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2103BD"/>
    <w:multiLevelType w:val="hybridMultilevel"/>
    <w:tmpl w:val="520285F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053F0"/>
    <w:multiLevelType w:val="hybridMultilevel"/>
    <w:tmpl w:val="19C4B4D0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063B47"/>
    <w:multiLevelType w:val="hybridMultilevel"/>
    <w:tmpl w:val="A774B48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C58D7"/>
    <w:multiLevelType w:val="hybridMultilevel"/>
    <w:tmpl w:val="E2E618A4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F2640"/>
    <w:multiLevelType w:val="hybridMultilevel"/>
    <w:tmpl w:val="19BE0AF2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C7E82"/>
    <w:multiLevelType w:val="hybridMultilevel"/>
    <w:tmpl w:val="ABD69D6C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694821"/>
    <w:multiLevelType w:val="hybridMultilevel"/>
    <w:tmpl w:val="ABF8EB98"/>
    <w:lvl w:ilvl="0" w:tplc="6AF6EBBA">
      <w:start w:val="7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92733"/>
    <w:multiLevelType w:val="multilevel"/>
    <w:tmpl w:val="5994180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20" w15:restartNumberingAfterBreak="0">
    <w:nsid w:val="63A74D0B"/>
    <w:multiLevelType w:val="hybridMultilevel"/>
    <w:tmpl w:val="ABAA3AA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C70D8"/>
    <w:multiLevelType w:val="hybridMultilevel"/>
    <w:tmpl w:val="FAC85792"/>
    <w:lvl w:ilvl="0" w:tplc="6AF6EBB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811907">
    <w:abstractNumId w:val="12"/>
  </w:num>
  <w:num w:numId="2" w16cid:durableId="492841576">
    <w:abstractNumId w:val="13"/>
  </w:num>
  <w:num w:numId="3" w16cid:durableId="549919077">
    <w:abstractNumId w:val="21"/>
  </w:num>
  <w:num w:numId="4" w16cid:durableId="1380669646">
    <w:abstractNumId w:val="18"/>
  </w:num>
  <w:num w:numId="5" w16cid:durableId="474496896">
    <w:abstractNumId w:val="14"/>
  </w:num>
  <w:num w:numId="6" w16cid:durableId="776562536">
    <w:abstractNumId w:val="17"/>
  </w:num>
  <w:num w:numId="7" w16cid:durableId="2020111122">
    <w:abstractNumId w:val="10"/>
  </w:num>
  <w:num w:numId="8" w16cid:durableId="1591694887">
    <w:abstractNumId w:val="16"/>
  </w:num>
  <w:num w:numId="9" w16cid:durableId="1229462595">
    <w:abstractNumId w:val="20"/>
  </w:num>
  <w:num w:numId="10" w16cid:durableId="221867923">
    <w:abstractNumId w:val="15"/>
  </w:num>
  <w:num w:numId="11" w16cid:durableId="1513379657">
    <w:abstractNumId w:val="11"/>
  </w:num>
  <w:num w:numId="12" w16cid:durableId="1451167360">
    <w:abstractNumId w:val="9"/>
  </w:num>
  <w:num w:numId="13" w16cid:durableId="1037848879">
    <w:abstractNumId w:val="7"/>
  </w:num>
  <w:num w:numId="14" w16cid:durableId="1107315365">
    <w:abstractNumId w:val="6"/>
  </w:num>
  <w:num w:numId="15" w16cid:durableId="188566786">
    <w:abstractNumId w:val="5"/>
  </w:num>
  <w:num w:numId="16" w16cid:durableId="1682273716">
    <w:abstractNumId w:val="4"/>
  </w:num>
  <w:num w:numId="17" w16cid:durableId="135100963">
    <w:abstractNumId w:val="8"/>
  </w:num>
  <w:num w:numId="18" w16cid:durableId="458109533">
    <w:abstractNumId w:val="3"/>
  </w:num>
  <w:num w:numId="19" w16cid:durableId="1086416771">
    <w:abstractNumId w:val="2"/>
  </w:num>
  <w:num w:numId="20" w16cid:durableId="1846165107">
    <w:abstractNumId w:val="1"/>
  </w:num>
  <w:num w:numId="21" w16cid:durableId="897132245">
    <w:abstractNumId w:val="0"/>
  </w:num>
  <w:num w:numId="22" w16cid:durableId="7209034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119"/>
    <w:rsid w:val="00012AB2"/>
    <w:rsid w:val="00015732"/>
    <w:rsid w:val="00015AAF"/>
    <w:rsid w:val="00015E8E"/>
    <w:rsid w:val="00020697"/>
    <w:rsid w:val="00032DDA"/>
    <w:rsid w:val="00044CAF"/>
    <w:rsid w:val="0005028C"/>
    <w:rsid w:val="0005252D"/>
    <w:rsid w:val="000565D4"/>
    <w:rsid w:val="000615FF"/>
    <w:rsid w:val="0006472B"/>
    <w:rsid w:val="00065BFE"/>
    <w:rsid w:val="000739F5"/>
    <w:rsid w:val="0007717B"/>
    <w:rsid w:val="000842E7"/>
    <w:rsid w:val="00097F3B"/>
    <w:rsid w:val="000A0E52"/>
    <w:rsid w:val="000B0487"/>
    <w:rsid w:val="000B0F06"/>
    <w:rsid w:val="000B2ACE"/>
    <w:rsid w:val="000B342E"/>
    <w:rsid w:val="000B5422"/>
    <w:rsid w:val="000C125F"/>
    <w:rsid w:val="000C5747"/>
    <w:rsid w:val="000E2D2B"/>
    <w:rsid w:val="000E4A7C"/>
    <w:rsid w:val="000F06EB"/>
    <w:rsid w:val="000F7070"/>
    <w:rsid w:val="001012CC"/>
    <w:rsid w:val="001139D0"/>
    <w:rsid w:val="0011427C"/>
    <w:rsid w:val="00120C5A"/>
    <w:rsid w:val="00125650"/>
    <w:rsid w:val="0012633C"/>
    <w:rsid w:val="00131DD1"/>
    <w:rsid w:val="00131E62"/>
    <w:rsid w:val="00132F2F"/>
    <w:rsid w:val="00140C5A"/>
    <w:rsid w:val="00146572"/>
    <w:rsid w:val="00151B1C"/>
    <w:rsid w:val="00151C58"/>
    <w:rsid w:val="00151DD5"/>
    <w:rsid w:val="001525CF"/>
    <w:rsid w:val="00165431"/>
    <w:rsid w:val="001731A7"/>
    <w:rsid w:val="00184ACD"/>
    <w:rsid w:val="001905C0"/>
    <w:rsid w:val="001A64B6"/>
    <w:rsid w:val="001B3736"/>
    <w:rsid w:val="001B41A0"/>
    <w:rsid w:val="001B4822"/>
    <w:rsid w:val="001C0F17"/>
    <w:rsid w:val="001D4E7F"/>
    <w:rsid w:val="001F7074"/>
    <w:rsid w:val="001F750C"/>
    <w:rsid w:val="00203B44"/>
    <w:rsid w:val="00203D67"/>
    <w:rsid w:val="002044FC"/>
    <w:rsid w:val="00213C23"/>
    <w:rsid w:val="00215BDE"/>
    <w:rsid w:val="00221597"/>
    <w:rsid w:val="002217E8"/>
    <w:rsid w:val="00225CFC"/>
    <w:rsid w:val="00235E15"/>
    <w:rsid w:val="00240B00"/>
    <w:rsid w:val="00245010"/>
    <w:rsid w:val="0025360A"/>
    <w:rsid w:val="002568C3"/>
    <w:rsid w:val="00256B2C"/>
    <w:rsid w:val="00280F09"/>
    <w:rsid w:val="0029046C"/>
    <w:rsid w:val="00293FF9"/>
    <w:rsid w:val="00295DEA"/>
    <w:rsid w:val="00296838"/>
    <w:rsid w:val="002A664C"/>
    <w:rsid w:val="002A6BC6"/>
    <w:rsid w:val="002B110E"/>
    <w:rsid w:val="002B2EB0"/>
    <w:rsid w:val="002B3B64"/>
    <w:rsid w:val="002D2686"/>
    <w:rsid w:val="002D70AF"/>
    <w:rsid w:val="002E1196"/>
    <w:rsid w:val="002F03F3"/>
    <w:rsid w:val="002F16E8"/>
    <w:rsid w:val="002F382B"/>
    <w:rsid w:val="002F4808"/>
    <w:rsid w:val="002F619C"/>
    <w:rsid w:val="00300CFE"/>
    <w:rsid w:val="00303437"/>
    <w:rsid w:val="00310553"/>
    <w:rsid w:val="00312075"/>
    <w:rsid w:val="00313C88"/>
    <w:rsid w:val="003224C5"/>
    <w:rsid w:val="00331C62"/>
    <w:rsid w:val="00347D84"/>
    <w:rsid w:val="0035459B"/>
    <w:rsid w:val="003600F6"/>
    <w:rsid w:val="00374875"/>
    <w:rsid w:val="003774F2"/>
    <w:rsid w:val="003836AC"/>
    <w:rsid w:val="00384FE2"/>
    <w:rsid w:val="00393F76"/>
    <w:rsid w:val="00394EEC"/>
    <w:rsid w:val="003A0B3E"/>
    <w:rsid w:val="003A6D91"/>
    <w:rsid w:val="003C0DA3"/>
    <w:rsid w:val="003C5DD9"/>
    <w:rsid w:val="003C7888"/>
    <w:rsid w:val="003D38FD"/>
    <w:rsid w:val="003D67B3"/>
    <w:rsid w:val="003E660F"/>
    <w:rsid w:val="003F61A0"/>
    <w:rsid w:val="003F772A"/>
    <w:rsid w:val="00404512"/>
    <w:rsid w:val="00416CDD"/>
    <w:rsid w:val="00436A62"/>
    <w:rsid w:val="00441B43"/>
    <w:rsid w:val="00451E54"/>
    <w:rsid w:val="00467275"/>
    <w:rsid w:val="00472C07"/>
    <w:rsid w:val="0047466C"/>
    <w:rsid w:val="00475DD7"/>
    <w:rsid w:val="00486E6E"/>
    <w:rsid w:val="00487E52"/>
    <w:rsid w:val="00493B04"/>
    <w:rsid w:val="00497493"/>
    <w:rsid w:val="004A01DD"/>
    <w:rsid w:val="004A1166"/>
    <w:rsid w:val="004A2A24"/>
    <w:rsid w:val="004A69C9"/>
    <w:rsid w:val="004B6176"/>
    <w:rsid w:val="004C0507"/>
    <w:rsid w:val="004C06CC"/>
    <w:rsid w:val="004C1127"/>
    <w:rsid w:val="004C434C"/>
    <w:rsid w:val="004C52EF"/>
    <w:rsid w:val="004C541B"/>
    <w:rsid w:val="004D7E2A"/>
    <w:rsid w:val="004E72F8"/>
    <w:rsid w:val="004F3525"/>
    <w:rsid w:val="004F45C9"/>
    <w:rsid w:val="004F7054"/>
    <w:rsid w:val="005051C1"/>
    <w:rsid w:val="00507597"/>
    <w:rsid w:val="0051116D"/>
    <w:rsid w:val="00514692"/>
    <w:rsid w:val="00515A85"/>
    <w:rsid w:val="00517417"/>
    <w:rsid w:val="00524533"/>
    <w:rsid w:val="0053271C"/>
    <w:rsid w:val="00533450"/>
    <w:rsid w:val="00536A75"/>
    <w:rsid w:val="00536DE0"/>
    <w:rsid w:val="00552289"/>
    <w:rsid w:val="00553504"/>
    <w:rsid w:val="005537CB"/>
    <w:rsid w:val="005628F9"/>
    <w:rsid w:val="005705D1"/>
    <w:rsid w:val="005721EC"/>
    <w:rsid w:val="005762BF"/>
    <w:rsid w:val="00580915"/>
    <w:rsid w:val="00584CB3"/>
    <w:rsid w:val="0059692B"/>
    <w:rsid w:val="005A6D5D"/>
    <w:rsid w:val="005D3DE8"/>
    <w:rsid w:val="005D6F92"/>
    <w:rsid w:val="005E0CC3"/>
    <w:rsid w:val="005E584A"/>
    <w:rsid w:val="005E7338"/>
    <w:rsid w:val="005F110F"/>
    <w:rsid w:val="005F60FF"/>
    <w:rsid w:val="006058E9"/>
    <w:rsid w:val="00615D7F"/>
    <w:rsid w:val="0063073A"/>
    <w:rsid w:val="0063434D"/>
    <w:rsid w:val="00634721"/>
    <w:rsid w:val="006400A8"/>
    <w:rsid w:val="00642AAF"/>
    <w:rsid w:val="006478D7"/>
    <w:rsid w:val="0065477E"/>
    <w:rsid w:val="00655C27"/>
    <w:rsid w:val="0066247B"/>
    <w:rsid w:val="00663AD4"/>
    <w:rsid w:val="00671103"/>
    <w:rsid w:val="006744B9"/>
    <w:rsid w:val="0068408C"/>
    <w:rsid w:val="006A253F"/>
    <w:rsid w:val="006A2AE0"/>
    <w:rsid w:val="006A5B4B"/>
    <w:rsid w:val="006A627C"/>
    <w:rsid w:val="006A7F09"/>
    <w:rsid w:val="006B24D2"/>
    <w:rsid w:val="006B3FC4"/>
    <w:rsid w:val="006B7AC6"/>
    <w:rsid w:val="006C146C"/>
    <w:rsid w:val="006C16B8"/>
    <w:rsid w:val="006C32E3"/>
    <w:rsid w:val="006C65F9"/>
    <w:rsid w:val="006C6887"/>
    <w:rsid w:val="006F7753"/>
    <w:rsid w:val="006F7EDB"/>
    <w:rsid w:val="006F7FBA"/>
    <w:rsid w:val="00700749"/>
    <w:rsid w:val="00706CBF"/>
    <w:rsid w:val="00706EE3"/>
    <w:rsid w:val="00712205"/>
    <w:rsid w:val="007142AF"/>
    <w:rsid w:val="00715201"/>
    <w:rsid w:val="00720726"/>
    <w:rsid w:val="00725886"/>
    <w:rsid w:val="00733C3F"/>
    <w:rsid w:val="00734133"/>
    <w:rsid w:val="007368A1"/>
    <w:rsid w:val="00740C11"/>
    <w:rsid w:val="00741357"/>
    <w:rsid w:val="007523B1"/>
    <w:rsid w:val="00754272"/>
    <w:rsid w:val="0076147A"/>
    <w:rsid w:val="00761BEB"/>
    <w:rsid w:val="00762964"/>
    <w:rsid w:val="0077439A"/>
    <w:rsid w:val="007769D9"/>
    <w:rsid w:val="007A0AD1"/>
    <w:rsid w:val="007A512F"/>
    <w:rsid w:val="007B209E"/>
    <w:rsid w:val="007B333C"/>
    <w:rsid w:val="007B3341"/>
    <w:rsid w:val="007C350F"/>
    <w:rsid w:val="007D1907"/>
    <w:rsid w:val="007D4A6B"/>
    <w:rsid w:val="007E572E"/>
    <w:rsid w:val="007E7119"/>
    <w:rsid w:val="007E7EF4"/>
    <w:rsid w:val="007F3156"/>
    <w:rsid w:val="007F791E"/>
    <w:rsid w:val="00801A60"/>
    <w:rsid w:val="00802369"/>
    <w:rsid w:val="0082474F"/>
    <w:rsid w:val="00826127"/>
    <w:rsid w:val="0083182F"/>
    <w:rsid w:val="008323BE"/>
    <w:rsid w:val="00834E6D"/>
    <w:rsid w:val="008364D3"/>
    <w:rsid w:val="00840B98"/>
    <w:rsid w:val="0084371E"/>
    <w:rsid w:val="00844878"/>
    <w:rsid w:val="00845DE7"/>
    <w:rsid w:val="00846984"/>
    <w:rsid w:val="00855EBB"/>
    <w:rsid w:val="00861638"/>
    <w:rsid w:val="0086288D"/>
    <w:rsid w:val="00862ADD"/>
    <w:rsid w:val="008638B4"/>
    <w:rsid w:val="0086530F"/>
    <w:rsid w:val="008677B8"/>
    <w:rsid w:val="008705C6"/>
    <w:rsid w:val="008723EE"/>
    <w:rsid w:val="0087510B"/>
    <w:rsid w:val="00877C11"/>
    <w:rsid w:val="00880897"/>
    <w:rsid w:val="00882529"/>
    <w:rsid w:val="00885774"/>
    <w:rsid w:val="00887203"/>
    <w:rsid w:val="008924FE"/>
    <w:rsid w:val="0089562D"/>
    <w:rsid w:val="008A2151"/>
    <w:rsid w:val="008A34D5"/>
    <w:rsid w:val="008B44D0"/>
    <w:rsid w:val="008C427E"/>
    <w:rsid w:val="008D0C2F"/>
    <w:rsid w:val="008D11CC"/>
    <w:rsid w:val="008D789E"/>
    <w:rsid w:val="008E0177"/>
    <w:rsid w:val="008E2CC0"/>
    <w:rsid w:val="008F129F"/>
    <w:rsid w:val="00903704"/>
    <w:rsid w:val="00910E62"/>
    <w:rsid w:val="009252AF"/>
    <w:rsid w:val="0092623B"/>
    <w:rsid w:val="009331D7"/>
    <w:rsid w:val="00940B07"/>
    <w:rsid w:val="00945FBA"/>
    <w:rsid w:val="00950469"/>
    <w:rsid w:val="00954F9E"/>
    <w:rsid w:val="00960AE4"/>
    <w:rsid w:val="009628F1"/>
    <w:rsid w:val="009712B8"/>
    <w:rsid w:val="00974409"/>
    <w:rsid w:val="00981B49"/>
    <w:rsid w:val="009832BF"/>
    <w:rsid w:val="00985632"/>
    <w:rsid w:val="009949BD"/>
    <w:rsid w:val="009A2CFA"/>
    <w:rsid w:val="009B6008"/>
    <w:rsid w:val="009B63AD"/>
    <w:rsid w:val="009C10BA"/>
    <w:rsid w:val="009C148A"/>
    <w:rsid w:val="009D26BB"/>
    <w:rsid w:val="009D27EA"/>
    <w:rsid w:val="009E0CEE"/>
    <w:rsid w:val="009E4A9D"/>
    <w:rsid w:val="009E6F39"/>
    <w:rsid w:val="009F0118"/>
    <w:rsid w:val="00A00537"/>
    <w:rsid w:val="00A21114"/>
    <w:rsid w:val="00A251E2"/>
    <w:rsid w:val="00A271DF"/>
    <w:rsid w:val="00A2750F"/>
    <w:rsid w:val="00A4637B"/>
    <w:rsid w:val="00A474F9"/>
    <w:rsid w:val="00A60D81"/>
    <w:rsid w:val="00A6262F"/>
    <w:rsid w:val="00A65BC3"/>
    <w:rsid w:val="00A702A1"/>
    <w:rsid w:val="00A80D9A"/>
    <w:rsid w:val="00A90D17"/>
    <w:rsid w:val="00A912B4"/>
    <w:rsid w:val="00A926EE"/>
    <w:rsid w:val="00A94FF5"/>
    <w:rsid w:val="00A96DE8"/>
    <w:rsid w:val="00AA3263"/>
    <w:rsid w:val="00AA7C84"/>
    <w:rsid w:val="00AB36C2"/>
    <w:rsid w:val="00AC1D72"/>
    <w:rsid w:val="00AC72C8"/>
    <w:rsid w:val="00AD2CA9"/>
    <w:rsid w:val="00AD2CD1"/>
    <w:rsid w:val="00AD30E0"/>
    <w:rsid w:val="00AD6CA1"/>
    <w:rsid w:val="00B11FB0"/>
    <w:rsid w:val="00B138AA"/>
    <w:rsid w:val="00B13B59"/>
    <w:rsid w:val="00B17815"/>
    <w:rsid w:val="00B2288D"/>
    <w:rsid w:val="00B273CD"/>
    <w:rsid w:val="00B3474F"/>
    <w:rsid w:val="00B40BE3"/>
    <w:rsid w:val="00B50DA9"/>
    <w:rsid w:val="00B51394"/>
    <w:rsid w:val="00B551A2"/>
    <w:rsid w:val="00B5533E"/>
    <w:rsid w:val="00B605DB"/>
    <w:rsid w:val="00B61CAF"/>
    <w:rsid w:val="00B65BB2"/>
    <w:rsid w:val="00B677A3"/>
    <w:rsid w:val="00B73F02"/>
    <w:rsid w:val="00B81F73"/>
    <w:rsid w:val="00B8633B"/>
    <w:rsid w:val="00B91B2A"/>
    <w:rsid w:val="00B93112"/>
    <w:rsid w:val="00B9507E"/>
    <w:rsid w:val="00BA17AB"/>
    <w:rsid w:val="00BA5FE4"/>
    <w:rsid w:val="00BA687F"/>
    <w:rsid w:val="00BC0247"/>
    <w:rsid w:val="00BC0257"/>
    <w:rsid w:val="00BC250C"/>
    <w:rsid w:val="00BC6B02"/>
    <w:rsid w:val="00BD225A"/>
    <w:rsid w:val="00BD34E4"/>
    <w:rsid w:val="00BF1EC5"/>
    <w:rsid w:val="00BF264B"/>
    <w:rsid w:val="00C013F4"/>
    <w:rsid w:val="00C10CCA"/>
    <w:rsid w:val="00C11984"/>
    <w:rsid w:val="00C15544"/>
    <w:rsid w:val="00C26108"/>
    <w:rsid w:val="00C32595"/>
    <w:rsid w:val="00C35E30"/>
    <w:rsid w:val="00C45426"/>
    <w:rsid w:val="00C462D0"/>
    <w:rsid w:val="00C50FE3"/>
    <w:rsid w:val="00C56AE0"/>
    <w:rsid w:val="00C57F49"/>
    <w:rsid w:val="00C61C87"/>
    <w:rsid w:val="00C671BE"/>
    <w:rsid w:val="00C73058"/>
    <w:rsid w:val="00C73095"/>
    <w:rsid w:val="00C7401A"/>
    <w:rsid w:val="00C752B0"/>
    <w:rsid w:val="00C864C7"/>
    <w:rsid w:val="00C97BBB"/>
    <w:rsid w:val="00CA272E"/>
    <w:rsid w:val="00CA3AEA"/>
    <w:rsid w:val="00CB045D"/>
    <w:rsid w:val="00CB6337"/>
    <w:rsid w:val="00CC3BC5"/>
    <w:rsid w:val="00CC56D1"/>
    <w:rsid w:val="00CD2866"/>
    <w:rsid w:val="00CD5C8F"/>
    <w:rsid w:val="00CE0089"/>
    <w:rsid w:val="00CE7809"/>
    <w:rsid w:val="00CF0804"/>
    <w:rsid w:val="00CF095D"/>
    <w:rsid w:val="00CF24D8"/>
    <w:rsid w:val="00D0035E"/>
    <w:rsid w:val="00D159A9"/>
    <w:rsid w:val="00D22D14"/>
    <w:rsid w:val="00D2394B"/>
    <w:rsid w:val="00D24577"/>
    <w:rsid w:val="00D26173"/>
    <w:rsid w:val="00D26DBC"/>
    <w:rsid w:val="00D3395A"/>
    <w:rsid w:val="00D35457"/>
    <w:rsid w:val="00D36765"/>
    <w:rsid w:val="00D62780"/>
    <w:rsid w:val="00D653C8"/>
    <w:rsid w:val="00D6674D"/>
    <w:rsid w:val="00D70637"/>
    <w:rsid w:val="00D722F6"/>
    <w:rsid w:val="00D72706"/>
    <w:rsid w:val="00D8347A"/>
    <w:rsid w:val="00DA02A7"/>
    <w:rsid w:val="00DA0878"/>
    <w:rsid w:val="00DA13D3"/>
    <w:rsid w:val="00DA71A6"/>
    <w:rsid w:val="00DB448C"/>
    <w:rsid w:val="00DB4D9E"/>
    <w:rsid w:val="00DB64CF"/>
    <w:rsid w:val="00DC6BA8"/>
    <w:rsid w:val="00DD06EF"/>
    <w:rsid w:val="00DE1781"/>
    <w:rsid w:val="00DE3696"/>
    <w:rsid w:val="00DE7E41"/>
    <w:rsid w:val="00DF334B"/>
    <w:rsid w:val="00DF38B1"/>
    <w:rsid w:val="00E0623E"/>
    <w:rsid w:val="00E13552"/>
    <w:rsid w:val="00E209C2"/>
    <w:rsid w:val="00E21C65"/>
    <w:rsid w:val="00E22EB4"/>
    <w:rsid w:val="00E321B6"/>
    <w:rsid w:val="00E34807"/>
    <w:rsid w:val="00E34E79"/>
    <w:rsid w:val="00E4161D"/>
    <w:rsid w:val="00E4198E"/>
    <w:rsid w:val="00E44204"/>
    <w:rsid w:val="00E44D0E"/>
    <w:rsid w:val="00E4690A"/>
    <w:rsid w:val="00E50D1F"/>
    <w:rsid w:val="00E515CF"/>
    <w:rsid w:val="00E51EEA"/>
    <w:rsid w:val="00E5299B"/>
    <w:rsid w:val="00E6010A"/>
    <w:rsid w:val="00E67EFA"/>
    <w:rsid w:val="00E7042D"/>
    <w:rsid w:val="00E81BE9"/>
    <w:rsid w:val="00E8296F"/>
    <w:rsid w:val="00E86061"/>
    <w:rsid w:val="00E972CF"/>
    <w:rsid w:val="00EA0DA5"/>
    <w:rsid w:val="00EB10DE"/>
    <w:rsid w:val="00EB274B"/>
    <w:rsid w:val="00EB4590"/>
    <w:rsid w:val="00EB548E"/>
    <w:rsid w:val="00EB5ECC"/>
    <w:rsid w:val="00EB6FF5"/>
    <w:rsid w:val="00EB7B9F"/>
    <w:rsid w:val="00EB7D8C"/>
    <w:rsid w:val="00EC153B"/>
    <w:rsid w:val="00ED039C"/>
    <w:rsid w:val="00EE1623"/>
    <w:rsid w:val="00EF140E"/>
    <w:rsid w:val="00EF2A86"/>
    <w:rsid w:val="00EF5CB0"/>
    <w:rsid w:val="00EF796C"/>
    <w:rsid w:val="00F008A9"/>
    <w:rsid w:val="00F02119"/>
    <w:rsid w:val="00F16C26"/>
    <w:rsid w:val="00F2453E"/>
    <w:rsid w:val="00F2642E"/>
    <w:rsid w:val="00F26D55"/>
    <w:rsid w:val="00F274DE"/>
    <w:rsid w:val="00F32D9C"/>
    <w:rsid w:val="00F37A9D"/>
    <w:rsid w:val="00F41782"/>
    <w:rsid w:val="00F41E80"/>
    <w:rsid w:val="00F46CE9"/>
    <w:rsid w:val="00F56902"/>
    <w:rsid w:val="00F72E3F"/>
    <w:rsid w:val="00F73442"/>
    <w:rsid w:val="00F7480C"/>
    <w:rsid w:val="00F76463"/>
    <w:rsid w:val="00F86485"/>
    <w:rsid w:val="00F91DEC"/>
    <w:rsid w:val="00F93782"/>
    <w:rsid w:val="00F96F27"/>
    <w:rsid w:val="00FA760D"/>
    <w:rsid w:val="00FB51B8"/>
    <w:rsid w:val="00FC2F19"/>
    <w:rsid w:val="00FD0F3A"/>
    <w:rsid w:val="00FD1D24"/>
    <w:rsid w:val="00FF2038"/>
    <w:rsid w:val="00FF3434"/>
    <w:rsid w:val="00FF4698"/>
    <w:rsid w:val="0988D4A4"/>
    <w:rsid w:val="221763ED"/>
    <w:rsid w:val="3F18513A"/>
    <w:rsid w:val="41B5ECBD"/>
    <w:rsid w:val="6389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6AE75"/>
  <w15:docId w15:val="{AC4C3238-7B2B-437B-AF68-13D16244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  <w:pPr>
      <w:tabs>
        <w:tab w:val="left" w:leader="dot" w:pos="9072"/>
      </w:tabs>
      <w:spacing w:after="120"/>
    </w:pPr>
    <w:rPr>
      <w:rFonts w:ascii="Verdana" w:hAnsi="Verdana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F09"/>
    <w:pPr>
      <w:keepNext/>
      <w:spacing w:before="240" w:after="24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F09"/>
    <w:pPr>
      <w:keepNext/>
      <w:spacing w:before="24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37"/>
    <w:pPr>
      <w:keepNext/>
      <w:keepLines/>
      <w:spacing w:before="40" w:after="0"/>
      <w:outlineLvl w:val="2"/>
    </w:pPr>
    <w:rPr>
      <w:rFonts w:eastAsiaTheme="majorEastAsia" w:cstheme="majorBidi"/>
      <w:b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67EFA"/>
    <w:rPr>
      <w:rFonts w:ascii="Verdana" w:hAnsi="Verdana"/>
      <w:b/>
      <w:bCs/>
      <w:kern w:val="32"/>
      <w:sz w:val="28"/>
      <w:szCs w:val="32"/>
      <w:lang w:val="nl-NL" w:eastAsia="nl-NL"/>
    </w:rPr>
  </w:style>
  <w:style w:type="table" w:styleId="TableGrid">
    <w:name w:val="Table Grid"/>
    <w:basedOn w:val="TableNormal"/>
    <w:uiPriority w:val="59"/>
    <w:rsid w:val="007122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9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A69C9"/>
    <w:rPr>
      <w:rFonts w:ascii="Tahoma" w:hAnsi="Tahoma" w:cs="Tahoma"/>
      <w:sz w:val="16"/>
      <w:szCs w:val="16"/>
      <w:lang w:val="nl-NL" w:eastAsia="nl-NL"/>
    </w:rPr>
  </w:style>
  <w:style w:type="character" w:customStyle="1" w:styleId="Heading2Char">
    <w:name w:val="Heading 2 Char"/>
    <w:link w:val="Heading2"/>
    <w:uiPriority w:val="9"/>
    <w:rsid w:val="00E67EFA"/>
    <w:rPr>
      <w:rFonts w:ascii="Verdana" w:hAnsi="Verdana"/>
      <w:b/>
      <w:bCs/>
      <w:iCs/>
      <w:sz w:val="24"/>
      <w:szCs w:val="28"/>
      <w:lang w:val="nl-NL" w:eastAsia="nl-NL"/>
    </w:rPr>
  </w:style>
  <w:style w:type="paragraph" w:styleId="Footer">
    <w:name w:val="footer"/>
    <w:basedOn w:val="Normal"/>
    <w:link w:val="FooterChar"/>
    <w:uiPriority w:val="99"/>
    <w:rsid w:val="0087510B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character" w:customStyle="1" w:styleId="FooterChar">
    <w:name w:val="Footer Char"/>
    <w:link w:val="Footer"/>
    <w:uiPriority w:val="99"/>
    <w:rsid w:val="0087510B"/>
    <w:rPr>
      <w:sz w:val="24"/>
      <w:szCs w:val="24"/>
      <w:lang w:val="nl-NL" w:eastAsia="nl-NL"/>
    </w:rPr>
  </w:style>
  <w:style w:type="paragraph" w:styleId="ListNumber">
    <w:name w:val="List Number"/>
    <w:basedOn w:val="Normal"/>
    <w:uiPriority w:val="99"/>
    <w:unhideWhenUsed/>
    <w:rsid w:val="00D36765"/>
    <w:pPr>
      <w:numPr>
        <w:numId w:val="17"/>
      </w:numPr>
      <w:tabs>
        <w:tab w:val="clear" w:pos="9072"/>
      </w:tabs>
      <w:contextualSpacing/>
    </w:pPr>
    <w:rPr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D70637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637"/>
    <w:rPr>
      <w:rFonts w:ascii="Verdana" w:eastAsiaTheme="majorEastAsia" w:hAnsi="Verdana" w:cstheme="majorBidi"/>
      <w:b/>
      <w:spacing w:val="-10"/>
      <w:kern w:val="28"/>
      <w:sz w:val="32"/>
      <w:szCs w:val="56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37"/>
    <w:rPr>
      <w:rFonts w:ascii="Verdana" w:eastAsiaTheme="majorEastAsia" w:hAnsi="Verdana" w:cstheme="majorBidi"/>
      <w:b/>
      <w:color w:val="243F60" w:themeColor="accent1" w:themeShade="7F"/>
      <w:szCs w:val="24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251E2"/>
    <w:pPr>
      <w:keepLines/>
      <w:tabs>
        <w:tab w:val="clear" w:pos="907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251E2"/>
    <w:pPr>
      <w:tabs>
        <w:tab w:val="clear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1E2"/>
    <w:pPr>
      <w:tabs>
        <w:tab w:val="clear" w:pos="9072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1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23B1"/>
    <w:pPr>
      <w:tabs>
        <w:tab w:val="clear" w:pos="9072"/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23B1"/>
    <w:rPr>
      <w:rFonts w:ascii="Verdana" w:hAnsi="Verdana"/>
      <w:sz w:val="22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A_MI~1\AppData\Local\Temp\Sjabloon%20toets%20-%20taak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9C990F2DF4D40B07E2AA1B34CBB55" ma:contentTypeVersion="2" ma:contentTypeDescription="Een nieuw document maken." ma:contentTypeScope="" ma:versionID="1ec9c9f9c5850411484a0e9a9e39af6e">
  <xsd:schema xmlns:xsd="http://www.w3.org/2001/XMLSchema" xmlns:xs="http://www.w3.org/2001/XMLSchema" xmlns:p="http://schemas.microsoft.com/office/2006/metadata/properties" xmlns:ns3="262c4210-5786-4a71-96f3-c5c056654c13" targetNamespace="http://schemas.microsoft.com/office/2006/metadata/properties" ma:root="true" ma:fieldsID="38afc5f0d5f794fca05a71d7bd890ff7" ns3:_="">
    <xsd:import namespace="262c4210-5786-4a71-96f3-c5c056654c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c4210-5786-4a71-96f3-c5c05665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641CC-E709-4F06-A022-9F8B929B5B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421CC0-3B5A-448B-A658-B6EAC05F7F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020C05-072A-4087-906B-CB14BEAB8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c4210-5786-4a71-96f3-c5c056654c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FA886D-21FA-4D34-BE0E-15B5A05CF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toets - taak</Template>
  <TotalTime>604</TotalTime>
  <Pages>1</Pages>
  <Words>1726</Words>
  <Characters>9841</Characters>
  <Application>Microsoft Office Word</Application>
  <DocSecurity>0</DocSecurity>
  <Lines>82</Lines>
  <Paragraphs>23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  <vt:variant>
        <vt:lpstr>Titel</vt:lpstr>
      </vt:variant>
      <vt:variant>
        <vt:i4>1</vt:i4>
      </vt:variant>
    </vt:vector>
  </HeadingPairs>
  <TitlesOfParts>
    <vt:vector size="19" baseType="lpstr">
      <vt:lpstr/>
      <vt:lpstr>Main Menu</vt:lpstr>
      <vt:lpstr>Settings </vt:lpstr>
      <vt:lpstr>    Game Settings </vt:lpstr>
      <vt:lpstr>    Input Settings </vt:lpstr>
      <vt:lpstr>Game</vt:lpstr>
      <vt:lpstr>    Pause Screen </vt:lpstr>
      <vt:lpstr>    Map </vt:lpstr>
      <vt:lpstr>    Deck </vt:lpstr>
      <vt:lpstr>Sprint 1 – tegen 29/11/2021</vt:lpstr>
      <vt:lpstr>    Eva</vt:lpstr>
      <vt:lpstr>    Philip</vt:lpstr>
      <vt:lpstr>Sprint 2 – tegen 07/03/2022</vt:lpstr>
      <vt:lpstr>    Eva</vt:lpstr>
      <vt:lpstr>    Philip</vt:lpstr>
      <vt:lpstr>Sprint 3 – tegen 19/04/2022</vt:lpstr>
      <vt:lpstr>    Eva</vt:lpstr>
      <vt:lpstr>    Philip</vt:lpstr>
      <vt:lpstr/>
    </vt:vector>
  </TitlesOfParts>
  <Company>KTA-Wollemarkt</Company>
  <LinksUpToDate>false</LinksUpToDate>
  <CharactersWithSpaces>11544</CharactersWithSpaces>
  <SharedDoc>false</SharedDoc>
  <HLinks>
    <vt:vector size="102" baseType="variant"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_Toc86010103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_Toc86010102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_Toc86010101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_Toc86010100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_Toc86010099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_Toc86010098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_Toc86010097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_Toc86010096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_Toc86010095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_Toc86010094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_Toc86010093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_Toc86010092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_Toc86010091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_Toc86010090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_Toc86010089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_Toc86010088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_Toc86010087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Micheline Jacobs</dc:creator>
  <cp:keywords/>
  <cp:lastModifiedBy>Szeredi Eva-Veronica</cp:lastModifiedBy>
  <cp:revision>271</cp:revision>
  <cp:lastPrinted>2011-01-21T22:15:00Z</cp:lastPrinted>
  <dcterms:created xsi:type="dcterms:W3CDTF">2021-10-16T20:01:00Z</dcterms:created>
  <dcterms:modified xsi:type="dcterms:W3CDTF">2022-05-12T23:11:00Z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0x0101009CA9C990F2DF4D40B07E2AA1B34CBB55</vt:lpwstr>
  </property>
</Properties>
</file>