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7F3D" w14:textId="08B5CA2D" w:rsidR="008A2151" w:rsidRPr="0066247B" w:rsidRDefault="0066247B">
      <w:pPr>
        <w:rPr>
          <w:rFonts w:cs="Arial"/>
          <w:sz w:val="30"/>
          <w:szCs w:val="30"/>
        </w:rPr>
      </w:pPr>
      <w:r w:rsidRPr="0066247B">
        <w:rPr>
          <w:noProof/>
          <w:sz w:val="30"/>
          <w:szCs w:val="30"/>
          <w:lang w:val="en-US" w:eastAsia="en-US"/>
        </w:rPr>
        <w:drawing>
          <wp:anchor distT="0" distB="0" distL="114300" distR="114300" simplePos="0" relativeHeight="251658240" behindDoc="0" locked="0" layoutInCell="1" allowOverlap="1" wp14:anchorId="162447A9" wp14:editId="58C37E09">
            <wp:simplePos x="0" y="0"/>
            <wp:positionH relativeFrom="column">
              <wp:posOffset>-4445</wp:posOffset>
            </wp:positionH>
            <wp:positionV relativeFrom="paragraph">
              <wp:posOffset>-4445</wp:posOffset>
            </wp:positionV>
            <wp:extent cx="2957143" cy="90487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zandpoort.jpg"/>
                    <pic:cNvPicPr/>
                  </pic:nvPicPr>
                  <pic:blipFill>
                    <a:blip r:embed="rId8"/>
                    <a:stretch>
                      <a:fillRect/>
                    </a:stretch>
                  </pic:blipFill>
                  <pic:spPr>
                    <a:xfrm>
                      <a:off x="0" y="0"/>
                      <a:ext cx="2957143" cy="904875"/>
                    </a:xfrm>
                    <a:prstGeom prst="rect">
                      <a:avLst/>
                    </a:prstGeom>
                  </pic:spPr>
                </pic:pic>
              </a:graphicData>
            </a:graphic>
            <wp14:sizeRelH relativeFrom="page">
              <wp14:pctWidth>0</wp14:pctWidth>
            </wp14:sizeRelH>
            <wp14:sizeRelV relativeFrom="page">
              <wp14:pctHeight>0</wp14:pctHeight>
            </wp14:sizeRelV>
          </wp:anchor>
        </w:drawing>
      </w:r>
      <w:r w:rsidR="001731A7" w:rsidRPr="0066247B">
        <w:rPr>
          <w:rFonts w:cs="Arial"/>
          <w:b/>
          <w:sz w:val="30"/>
          <w:szCs w:val="30"/>
        </w:rPr>
        <w:t xml:space="preserve">GIP </w:t>
      </w:r>
      <w:r w:rsidRPr="0066247B">
        <w:rPr>
          <w:rFonts w:cs="Arial"/>
          <w:b/>
          <w:sz w:val="30"/>
          <w:szCs w:val="30"/>
        </w:rPr>
        <w:t>IT</w:t>
      </w:r>
    </w:p>
    <w:p w14:paraId="54662A97" w14:textId="6707D662" w:rsidR="00712205" w:rsidRDefault="00712205" w:rsidP="001731A7">
      <w:pPr>
        <w:rPr>
          <w:rFonts w:cs="Arial"/>
          <w:sz w:val="30"/>
          <w:szCs w:val="30"/>
        </w:rPr>
      </w:pPr>
      <w:r w:rsidRPr="0066247B">
        <w:rPr>
          <w:rFonts w:cs="Arial"/>
          <w:b/>
          <w:sz w:val="30"/>
          <w:szCs w:val="30"/>
        </w:rPr>
        <w:t>Naam:</w:t>
      </w:r>
      <w:r w:rsidR="00E13552" w:rsidRPr="0066247B">
        <w:rPr>
          <w:rFonts w:cs="Arial"/>
          <w:sz w:val="30"/>
          <w:szCs w:val="30"/>
        </w:rPr>
        <w:t xml:space="preserve"> </w:t>
      </w:r>
      <w:r w:rsidR="009C148A">
        <w:rPr>
          <w:rFonts w:cs="Arial"/>
          <w:sz w:val="30"/>
          <w:szCs w:val="30"/>
        </w:rPr>
        <w:t>Eva-Veronica Szeredi</w:t>
      </w:r>
    </w:p>
    <w:p w14:paraId="32B86C3B" w14:textId="07DC168B" w:rsidR="009C148A" w:rsidRDefault="009C148A" w:rsidP="001731A7">
      <w:pPr>
        <w:pBdr>
          <w:bottom w:val="single" w:sz="6" w:space="1" w:color="auto"/>
        </w:pBdr>
        <w:rPr>
          <w:rFonts w:cs="Arial"/>
          <w:sz w:val="30"/>
          <w:szCs w:val="30"/>
          <w:lang w:val="nl-BE"/>
        </w:rPr>
      </w:pPr>
      <w:r w:rsidRPr="00D768FC">
        <w:rPr>
          <w:rFonts w:cs="Arial"/>
          <w:sz w:val="30"/>
          <w:szCs w:val="30"/>
          <w:lang w:val="nl-BE"/>
        </w:rPr>
        <w:t>Philip Scott</w:t>
      </w:r>
    </w:p>
    <w:p w14:paraId="215980A7" w14:textId="77777777" w:rsidR="00D768FC" w:rsidRDefault="00D768FC" w:rsidP="001731A7">
      <w:pPr>
        <w:pBdr>
          <w:bottom w:val="single" w:sz="6" w:space="1" w:color="auto"/>
        </w:pBdr>
        <w:rPr>
          <w:rFonts w:cs="Arial"/>
          <w:sz w:val="30"/>
          <w:szCs w:val="30"/>
          <w:lang w:val="nl-BE"/>
        </w:rPr>
      </w:pPr>
    </w:p>
    <w:p w14:paraId="1C6FCB6F" w14:textId="296BCD97" w:rsidR="00D768FC" w:rsidRDefault="00D768FC" w:rsidP="00D768FC">
      <w:pPr>
        <w:pStyle w:val="Title"/>
        <w:jc w:val="center"/>
        <w:rPr>
          <w:lang w:val="nl-BE"/>
        </w:rPr>
      </w:pPr>
      <w:r>
        <w:rPr>
          <w:lang w:val="nl-BE"/>
        </w:rPr>
        <w:t>Gedetailleerd voorstel</w:t>
      </w:r>
    </w:p>
    <w:p w14:paraId="27BAEBC1" w14:textId="77777777" w:rsidR="00D768FC" w:rsidRPr="00D768FC" w:rsidRDefault="00D768FC" w:rsidP="00D768FC">
      <w:pPr>
        <w:rPr>
          <w:lang w:val="nl-BE"/>
        </w:rPr>
      </w:pPr>
    </w:p>
    <w:p w14:paraId="7ED32EA5" w14:textId="6483187C" w:rsidR="0C29E752" w:rsidRPr="00D768FC" w:rsidRDefault="0C29E752" w:rsidP="4FDF32C2">
      <w:pPr>
        <w:rPr>
          <w:rFonts w:cs="Arial"/>
          <w:lang w:val="nl-BE"/>
        </w:rPr>
      </w:pPr>
      <w:r w:rsidRPr="00D768FC">
        <w:rPr>
          <w:rFonts w:cs="Arial"/>
          <w:lang w:val="nl-BE"/>
        </w:rPr>
        <w:t>Voor on</w:t>
      </w:r>
      <w:r w:rsidR="00385314">
        <w:rPr>
          <w:rFonts w:cs="Arial"/>
          <w:lang w:val="nl-BE"/>
        </w:rPr>
        <w:t>ze</w:t>
      </w:r>
      <w:r w:rsidRPr="00D768FC">
        <w:rPr>
          <w:rFonts w:cs="Arial"/>
          <w:lang w:val="nl-BE"/>
        </w:rPr>
        <w:t xml:space="preserve"> GIP hebben we gekozen om een 2d roguelike deck-building game te maken in Java met gebruik van de library libGDX.</w:t>
      </w:r>
    </w:p>
    <w:p w14:paraId="2BF659F5" w14:textId="40D639DB" w:rsidR="0C29E752" w:rsidRPr="00D768FC" w:rsidRDefault="0C29E752" w:rsidP="4FDF32C2">
      <w:pPr>
        <w:rPr>
          <w:rFonts w:cs="Arial"/>
          <w:lang w:val="nl-BE"/>
        </w:rPr>
      </w:pPr>
      <w:r w:rsidRPr="00D768FC">
        <w:rPr>
          <w:rFonts w:cs="Arial"/>
          <w:lang w:val="nl-BE"/>
        </w:rPr>
        <w:t>Een roguelike deck-building game is een kaartspel gecombineerd met gegenereerde willekeur van roguelike-games. Roguelike is een subgenre van role-playing spellen dat gekenmerkt wordt door procedureel gegenereerde levels, turn-based gameplay en permanente dood van het personage van de speler.</w:t>
      </w:r>
    </w:p>
    <w:p w14:paraId="3B7B5A00" w14:textId="2413A29C" w:rsidR="0C29E752" w:rsidRPr="00D768FC" w:rsidRDefault="0C29E752" w:rsidP="4FDF32C2">
      <w:pPr>
        <w:rPr>
          <w:rFonts w:cs="Arial"/>
          <w:lang w:val="nl-BE"/>
        </w:rPr>
      </w:pPr>
      <w:r w:rsidRPr="00D768FC">
        <w:rPr>
          <w:rFonts w:cs="Arial"/>
          <w:lang w:val="nl-BE"/>
        </w:rPr>
        <w:t xml:space="preserve">LibGDX is een gratis en open-source game-development application framework geschreven in Java. </w:t>
      </w:r>
    </w:p>
    <w:p w14:paraId="2F1C4B5D" w14:textId="57D032E3" w:rsidR="0C29E752" w:rsidRPr="00D768FC" w:rsidRDefault="0C29E752" w:rsidP="4FDF32C2">
      <w:pPr>
        <w:rPr>
          <w:rFonts w:cs="Arial"/>
          <w:lang w:val="nl-BE"/>
        </w:rPr>
      </w:pPr>
      <w:r w:rsidRPr="00D768FC">
        <w:rPr>
          <w:rFonts w:cs="Arial"/>
          <w:lang w:val="nl-BE"/>
        </w:rPr>
        <w:t>De bedoeling van het spel is om als computervirus een pc binnen te dringen en over te nemen. Dit zal men doen door bepaalde softwareprogramma’s en fysieke onderdelen van de computer te verslaan. Hierdoor krijgt de speler MB van data als betaalmiddel die in winkels gebruikt kan worden om verschillende dingen te kopen die de speler sterker maken.</w:t>
      </w:r>
    </w:p>
    <w:p w14:paraId="5DC954D7" w14:textId="11A52E5C" w:rsidR="0C29E752" w:rsidRPr="00D768FC" w:rsidRDefault="0C29E752" w:rsidP="4FDF32C2">
      <w:pPr>
        <w:rPr>
          <w:rFonts w:cs="Arial"/>
          <w:lang w:val="nl-BE"/>
        </w:rPr>
      </w:pPr>
      <w:r w:rsidRPr="00D768FC">
        <w:rPr>
          <w:rFonts w:cs="Arial"/>
          <w:lang w:val="nl-BE"/>
        </w:rPr>
        <w:t>De speler zal zijn vooruitgang kunnen zien op een kaart van de pc. Hoe belangrijker een programma of onderdeel van de computer is hoe moelijker het zal zijn om ze te verslaan.</w:t>
      </w:r>
    </w:p>
    <w:p w14:paraId="7A9DB7B1" w14:textId="1C8D86D2" w:rsidR="0C29E752" w:rsidRPr="00D768FC" w:rsidRDefault="0C29E752" w:rsidP="4FDF32C2">
      <w:pPr>
        <w:rPr>
          <w:rFonts w:cs="Arial"/>
          <w:lang w:val="nl-BE"/>
        </w:rPr>
      </w:pPr>
      <w:r w:rsidRPr="00D768FC">
        <w:rPr>
          <w:rFonts w:cs="Arial"/>
          <w:lang w:val="nl-BE"/>
        </w:rPr>
        <w:t>Het eerste dat getoond wordt als het spel opstart is de main menu.</w:t>
      </w:r>
    </w:p>
    <w:p w14:paraId="6107BAC9" w14:textId="5002AA4C" w:rsidR="0C29E752" w:rsidRPr="00D768FC" w:rsidRDefault="0C29E752" w:rsidP="4FDF32C2">
      <w:pPr>
        <w:rPr>
          <w:rFonts w:cs="Arial"/>
          <w:lang w:val="nl-BE"/>
        </w:rPr>
      </w:pPr>
      <w:r w:rsidRPr="00D768FC">
        <w:rPr>
          <w:rFonts w:cs="Arial"/>
          <w:lang w:val="nl-BE"/>
        </w:rPr>
        <w:t>Als er nog geen spel begonnen is, is het mogelijk om vanuit de main menu een nieuwe run te starten, waarmee de speler een nieuw spel start vanaf het begin.</w:t>
      </w:r>
    </w:p>
    <w:p w14:paraId="696129A8" w14:textId="2134F90C" w:rsidR="0C29E752" w:rsidRPr="00D768FC" w:rsidRDefault="0C29E752" w:rsidP="4FDF32C2">
      <w:pPr>
        <w:rPr>
          <w:rFonts w:cs="Arial"/>
          <w:lang w:val="nl-BE"/>
        </w:rPr>
      </w:pPr>
      <w:r w:rsidRPr="00D768FC">
        <w:rPr>
          <w:rFonts w:cs="Arial"/>
          <w:lang w:val="nl-BE"/>
        </w:rPr>
        <w:t>Als de speler daarvoor al met een run bezig was kan die in plaats daarvan de run hervatten of stoppen, zodat men een nieuwe run kan starten. Het zal ook mogelijk zijn om het spel te verlaten. Vanuit de main menu kan je naar de instellingen waar je verschillende aanpassingen kan maken zoals de resolutie en het volume. De controls zelf kunnen ook aangepast worden zodat het mogelijk is om te spelen met een toetsenbord in plaats van een muis.</w:t>
      </w:r>
    </w:p>
    <w:p w14:paraId="790E4ACF" w14:textId="2F988DC8" w:rsidR="0C29E752" w:rsidRDefault="0C29E752" w:rsidP="4FDF32C2">
      <w:pPr>
        <w:rPr>
          <w:rFonts w:cs="Arial"/>
          <w:lang w:val="nl-BE"/>
        </w:rPr>
      </w:pPr>
      <w:r w:rsidRPr="00D768FC">
        <w:rPr>
          <w:rFonts w:cs="Arial"/>
          <w:lang w:val="nl-BE"/>
        </w:rPr>
        <w:t xml:space="preserve">Tijdens het spelen krijgt de speler een overzicht van zijn levenspunten, items, geld en sessietimer. De karakter en de vijanden zijn zichtbaar op het scherm, waaronder er telkens de buffs, debuffs en levenspunten staan. Het is mogelijk om synergieën te creëren met de kaarten en de items om zo makkelijker het spel te winnen. Elke ronde worden er een aantal kaarten getrokken, dit aantal kan veranderd worden door middel van bepaalde items of ook door power-kaarten te spelen. De kaarten die getrokken worden zijn </w:t>
      </w:r>
      <w:r w:rsidR="00385314">
        <w:rPr>
          <w:rFonts w:cs="Arial"/>
          <w:lang w:val="nl-BE"/>
        </w:rPr>
        <w:t>willekeurig</w:t>
      </w:r>
      <w:r w:rsidRPr="00D768FC">
        <w:rPr>
          <w:rFonts w:cs="Arial"/>
          <w:lang w:val="nl-BE"/>
        </w:rPr>
        <w:t xml:space="preserve"> gekozen uit </w:t>
      </w:r>
      <w:r w:rsidR="00385314">
        <w:rPr>
          <w:rFonts w:cs="Arial"/>
          <w:lang w:val="nl-BE"/>
        </w:rPr>
        <w:t>het</w:t>
      </w:r>
      <w:r w:rsidRPr="00D768FC">
        <w:rPr>
          <w:rFonts w:cs="Arial"/>
          <w:lang w:val="nl-BE"/>
        </w:rPr>
        <w:t xml:space="preserve"> deck. Een gespeelde kaart wordt in de uitputstapel of de aflegstapel gezet die bekeken kan worden tijdens het gevecht. Er kan een maximaal aantal kaarten gespeeld worden aan de hand van de hoeveelheid energy dat er nog over is. Elk kaart heeft een vaste nodige energy om gespeeld te worden, dit kan wel soms veranderd worden door de kaart te upgraden. Door de juiste kaarten te spelen </w:t>
      </w:r>
      <w:r w:rsidRPr="00D768FC">
        <w:rPr>
          <w:rFonts w:cs="Arial"/>
          <w:lang w:val="nl-BE"/>
        </w:rPr>
        <w:lastRenderedPageBreak/>
        <w:t>en de vijand(en) te verslaan, kan de speler naar de volgende level gaan door een keuze te maken op de kaart (map) die verschijnt na het gevecht.</w:t>
      </w:r>
    </w:p>
    <w:p w14:paraId="0A83F7F1" w14:textId="38036C6B" w:rsidR="008C033F" w:rsidRPr="00D768FC" w:rsidRDefault="008C033F" w:rsidP="4FDF32C2">
      <w:pPr>
        <w:rPr>
          <w:rFonts w:cs="Arial"/>
          <w:lang w:val="nl-BE"/>
        </w:rPr>
      </w:pPr>
      <w:r>
        <w:rPr>
          <w:rFonts w:cs="Arial"/>
          <w:lang w:val="nl-BE"/>
        </w:rPr>
        <w:t>De kaart zelf zal eruit zien als de behuizing van een pc, hier krijgt de speler keuze om te advanceren door op iconen te klikken, deze iconen zullen uitgelegd worden in een legende naast de kaart.</w:t>
      </w:r>
    </w:p>
    <w:p w14:paraId="7E52DD4A" w14:textId="2CF434C1" w:rsidR="0C29E752" w:rsidRPr="00D768FC" w:rsidRDefault="0C29E752" w:rsidP="4FDF32C2">
      <w:pPr>
        <w:rPr>
          <w:rFonts w:cs="Arial"/>
          <w:lang w:val="nl-BE"/>
        </w:rPr>
      </w:pPr>
      <w:r w:rsidRPr="00D768FC">
        <w:rPr>
          <w:rFonts w:cs="Arial"/>
          <w:lang w:val="nl-BE"/>
        </w:rPr>
        <w:t>De deck bevat de beginkaarten en alle verzamelede kaarten tijdens de huidige run. Hieruit worden de kaarten getrokken tijdens een gevecht. De speler heeft altijd de optie om zijn deck te bekijken tijdens het spel. De kaarten kunnen hier chronologisch, op type, op kost en alfabetisch gesorteerd worden. Er zijn 5 verschillende soorten kaarten: attacks, skills, power kaarten, status kaarten en curses.</w:t>
      </w:r>
    </w:p>
    <w:p w14:paraId="6B0359BF" w14:textId="5C3B41B8" w:rsidR="0C29E752" w:rsidRPr="00D768FC" w:rsidRDefault="0C29E752" w:rsidP="4FDF32C2">
      <w:pPr>
        <w:rPr>
          <w:rFonts w:cs="Arial"/>
          <w:lang w:val="nl-BE"/>
        </w:rPr>
      </w:pPr>
      <w:r w:rsidRPr="00D768FC">
        <w:rPr>
          <w:rFonts w:cs="Arial"/>
          <w:lang w:val="nl-BE"/>
        </w:rPr>
        <w:t xml:space="preserve">Het spel kan gepauzeerd worden tijdens een run, dit gaat de sessietimer ook stoppen tot het spel hervat wordt. In </w:t>
      </w:r>
      <w:r w:rsidR="00385314">
        <w:rPr>
          <w:rFonts w:cs="Arial"/>
          <w:lang w:val="nl-BE"/>
        </w:rPr>
        <w:t>het</w:t>
      </w:r>
      <w:r w:rsidRPr="00D768FC">
        <w:rPr>
          <w:rFonts w:cs="Arial"/>
          <w:lang w:val="nl-BE"/>
        </w:rPr>
        <w:t xml:space="preserve"> pauzeerscherm is het mogelijk om alle instellingen aan te passe</w:t>
      </w:r>
      <w:r w:rsidR="008C033F">
        <w:rPr>
          <w:rFonts w:cs="Arial"/>
          <w:lang w:val="nl-BE"/>
        </w:rPr>
        <w:t>n</w:t>
      </w:r>
      <w:r w:rsidR="00D57DA4">
        <w:rPr>
          <w:rFonts w:cs="Arial"/>
          <w:lang w:val="nl-BE"/>
        </w:rPr>
        <w:t xml:space="preserve"> en er </w:t>
      </w:r>
      <w:r w:rsidRPr="00D768FC">
        <w:rPr>
          <w:rFonts w:cs="Arial"/>
          <w:lang w:val="nl-BE"/>
        </w:rPr>
        <w:t>wordt o</w:t>
      </w:r>
      <w:r w:rsidR="008C033F">
        <w:rPr>
          <w:rFonts w:cs="Arial"/>
          <w:lang w:val="nl-BE"/>
        </w:rPr>
        <w:t>ok</w:t>
      </w:r>
      <w:r w:rsidRPr="00D768FC">
        <w:rPr>
          <w:rFonts w:cs="Arial"/>
          <w:lang w:val="nl-BE"/>
        </w:rPr>
        <w:t xml:space="preserve"> een knop voorzien om het spel op te slaan en terug naar de main menu te gaan.</w:t>
      </w:r>
    </w:p>
    <w:p w14:paraId="076EBC67" w14:textId="74A26688" w:rsidR="00A7706E" w:rsidRPr="000C29D6" w:rsidRDefault="00D57DA4" w:rsidP="00A7706E">
      <w:pPr>
        <w:rPr>
          <w:szCs w:val="22"/>
        </w:rPr>
      </w:pPr>
      <w:r w:rsidRPr="00D57DA4">
        <w:rPr>
          <w:szCs w:val="22"/>
        </w:rPr>
        <w:t>Het spel kan op twee manieren eindigen, het personage van de speler kan permanent sterven, of men kan de laatste vijand verslaan om het spel te winnen. </w:t>
      </w:r>
    </w:p>
    <w:sectPr w:rsidR="00A7706E" w:rsidRPr="000C2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F652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D89A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E21D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88B9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0824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B878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A80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AEE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29BFA"/>
    <w:lvl w:ilvl="0">
      <w:start w:val="1"/>
      <w:numFmt w:val="decimal"/>
      <w:pStyle w:val="ListNumber"/>
      <w:lvlText w:val="%1"/>
      <w:lvlJc w:val="left"/>
      <w:pPr>
        <w:ind w:left="360" w:hanging="360"/>
      </w:pPr>
      <w:rPr>
        <w:rFonts w:ascii="Arial" w:hAnsi="Arial" w:hint="default"/>
        <w:b/>
        <w:i w:val="0"/>
        <w:sz w:val="22"/>
      </w:rPr>
    </w:lvl>
  </w:abstractNum>
  <w:abstractNum w:abstractNumId="9" w15:restartNumberingAfterBreak="0">
    <w:nsid w:val="FFFFFF89"/>
    <w:multiLevelType w:val="singleLevel"/>
    <w:tmpl w:val="9F5AD3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7EDF"/>
    <w:multiLevelType w:val="hybridMultilevel"/>
    <w:tmpl w:val="25CC6CBE"/>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68341BF"/>
    <w:multiLevelType w:val="hybridMultilevel"/>
    <w:tmpl w:val="106087D4"/>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292103BD"/>
    <w:multiLevelType w:val="hybridMultilevel"/>
    <w:tmpl w:val="520285F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CE053F0"/>
    <w:multiLevelType w:val="hybridMultilevel"/>
    <w:tmpl w:val="19C4B4D0"/>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33063B47"/>
    <w:multiLevelType w:val="hybridMultilevel"/>
    <w:tmpl w:val="A774B48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30C58D7"/>
    <w:multiLevelType w:val="hybridMultilevel"/>
    <w:tmpl w:val="E2E618A4"/>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41F2640"/>
    <w:multiLevelType w:val="hybridMultilevel"/>
    <w:tmpl w:val="19BE0AF2"/>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56C7E82"/>
    <w:multiLevelType w:val="hybridMultilevel"/>
    <w:tmpl w:val="ABD69D6C"/>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9694821"/>
    <w:multiLevelType w:val="hybridMultilevel"/>
    <w:tmpl w:val="ABF8EB98"/>
    <w:lvl w:ilvl="0" w:tplc="6AF6EBBA">
      <w:start w:val="7"/>
      <w:numFmt w:val="bullet"/>
      <w:lvlText w:val=""/>
      <w:lvlJc w:val="left"/>
      <w:pPr>
        <w:ind w:left="360" w:hanging="360"/>
      </w:pPr>
      <w:rPr>
        <w:rFonts w:ascii="Wingdings" w:eastAsia="Times New Roman" w:hAnsi="Wingdings" w:cs="Aria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60E92733"/>
    <w:multiLevelType w:val="multilevel"/>
    <w:tmpl w:val="599418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0" w15:restartNumberingAfterBreak="0">
    <w:nsid w:val="63A74D0B"/>
    <w:multiLevelType w:val="hybridMultilevel"/>
    <w:tmpl w:val="ABAA3AAE"/>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92C70D8"/>
    <w:multiLevelType w:val="hybridMultilevel"/>
    <w:tmpl w:val="FAC85792"/>
    <w:lvl w:ilvl="0" w:tplc="6AF6EBBA">
      <w:start w:val="7"/>
      <w:numFmt w:val="bullet"/>
      <w:lvlText w:val=""/>
      <w:lvlJc w:val="left"/>
      <w:pPr>
        <w:ind w:left="720" w:hanging="360"/>
      </w:pPr>
      <w:rPr>
        <w:rFonts w:ascii="Wingdings" w:eastAsia="Times New Roman"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1"/>
  </w:num>
  <w:num w:numId="4">
    <w:abstractNumId w:val="18"/>
  </w:num>
  <w:num w:numId="5">
    <w:abstractNumId w:val="14"/>
  </w:num>
  <w:num w:numId="6">
    <w:abstractNumId w:val="17"/>
  </w:num>
  <w:num w:numId="7">
    <w:abstractNumId w:val="10"/>
  </w:num>
  <w:num w:numId="8">
    <w:abstractNumId w:val="16"/>
  </w:num>
  <w:num w:numId="9">
    <w:abstractNumId w:val="20"/>
  </w:num>
  <w:num w:numId="10">
    <w:abstractNumId w:val="15"/>
  </w:num>
  <w:num w:numId="11">
    <w:abstractNumId w:val="1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119"/>
    <w:rsid w:val="00012AB2"/>
    <w:rsid w:val="00012D1D"/>
    <w:rsid w:val="00015732"/>
    <w:rsid w:val="00015AAF"/>
    <w:rsid w:val="00015E8E"/>
    <w:rsid w:val="00021AA9"/>
    <w:rsid w:val="00032DDA"/>
    <w:rsid w:val="00044CAF"/>
    <w:rsid w:val="0005028C"/>
    <w:rsid w:val="00051DD2"/>
    <w:rsid w:val="0005252D"/>
    <w:rsid w:val="000565D4"/>
    <w:rsid w:val="000615FF"/>
    <w:rsid w:val="000739F5"/>
    <w:rsid w:val="0007717B"/>
    <w:rsid w:val="00097F3B"/>
    <w:rsid w:val="000A0E52"/>
    <w:rsid w:val="000B0487"/>
    <w:rsid w:val="000B0D37"/>
    <w:rsid w:val="000B0F06"/>
    <w:rsid w:val="000B2ACE"/>
    <w:rsid w:val="000B342E"/>
    <w:rsid w:val="000B5422"/>
    <w:rsid w:val="000C125F"/>
    <w:rsid w:val="000C29D6"/>
    <w:rsid w:val="000C5747"/>
    <w:rsid w:val="000D16DD"/>
    <w:rsid w:val="000D6EF6"/>
    <w:rsid w:val="000E2D2B"/>
    <w:rsid w:val="000E5994"/>
    <w:rsid w:val="000F06EB"/>
    <w:rsid w:val="000F7070"/>
    <w:rsid w:val="0010000A"/>
    <w:rsid w:val="001012CC"/>
    <w:rsid w:val="001139D0"/>
    <w:rsid w:val="0011427C"/>
    <w:rsid w:val="00120C5A"/>
    <w:rsid w:val="00125650"/>
    <w:rsid w:val="00131DD1"/>
    <w:rsid w:val="00131E62"/>
    <w:rsid w:val="00132F2F"/>
    <w:rsid w:val="00140C5A"/>
    <w:rsid w:val="00146572"/>
    <w:rsid w:val="00151C58"/>
    <w:rsid w:val="00151DD5"/>
    <w:rsid w:val="001525CF"/>
    <w:rsid w:val="00165431"/>
    <w:rsid w:val="00166053"/>
    <w:rsid w:val="001731A7"/>
    <w:rsid w:val="00184ACD"/>
    <w:rsid w:val="001905C0"/>
    <w:rsid w:val="0019061C"/>
    <w:rsid w:val="001956BF"/>
    <w:rsid w:val="001A0B0C"/>
    <w:rsid w:val="001A64B6"/>
    <w:rsid w:val="001B41A0"/>
    <w:rsid w:val="001C0F17"/>
    <w:rsid w:val="001D4E7F"/>
    <w:rsid w:val="001F3F73"/>
    <w:rsid w:val="001F7074"/>
    <w:rsid w:val="001F750C"/>
    <w:rsid w:val="00203B44"/>
    <w:rsid w:val="002044FC"/>
    <w:rsid w:val="00205DF7"/>
    <w:rsid w:val="00211A6D"/>
    <w:rsid w:val="00213C23"/>
    <w:rsid w:val="00215BDE"/>
    <w:rsid w:val="002217E8"/>
    <w:rsid w:val="002372BD"/>
    <w:rsid w:val="00245010"/>
    <w:rsid w:val="0025360A"/>
    <w:rsid w:val="002568C3"/>
    <w:rsid w:val="00256B2C"/>
    <w:rsid w:val="00280F09"/>
    <w:rsid w:val="0029046C"/>
    <w:rsid w:val="00295DEA"/>
    <w:rsid w:val="00296838"/>
    <w:rsid w:val="002A664C"/>
    <w:rsid w:val="002A6BC6"/>
    <w:rsid w:val="002B110E"/>
    <w:rsid w:val="002B2EB0"/>
    <w:rsid w:val="002B3B64"/>
    <w:rsid w:val="002D2686"/>
    <w:rsid w:val="002D70AF"/>
    <w:rsid w:val="002E1196"/>
    <w:rsid w:val="002F03F3"/>
    <w:rsid w:val="002F16E8"/>
    <w:rsid w:val="002F382B"/>
    <w:rsid w:val="002F4808"/>
    <w:rsid w:val="002F619C"/>
    <w:rsid w:val="00300CFE"/>
    <w:rsid w:val="00302871"/>
    <w:rsid w:val="00303437"/>
    <w:rsid w:val="00310553"/>
    <w:rsid w:val="00313C88"/>
    <w:rsid w:val="003224C5"/>
    <w:rsid w:val="00331C62"/>
    <w:rsid w:val="00347D84"/>
    <w:rsid w:val="00353CFF"/>
    <w:rsid w:val="0035459B"/>
    <w:rsid w:val="003600F6"/>
    <w:rsid w:val="00366472"/>
    <w:rsid w:val="00374875"/>
    <w:rsid w:val="003774F2"/>
    <w:rsid w:val="00380486"/>
    <w:rsid w:val="003836AC"/>
    <w:rsid w:val="00384FE2"/>
    <w:rsid w:val="00385314"/>
    <w:rsid w:val="00393F76"/>
    <w:rsid w:val="0039462A"/>
    <w:rsid w:val="003A0B3E"/>
    <w:rsid w:val="003A3986"/>
    <w:rsid w:val="003A55D9"/>
    <w:rsid w:val="003A6D91"/>
    <w:rsid w:val="003B72AD"/>
    <w:rsid w:val="003C7888"/>
    <w:rsid w:val="003D38FD"/>
    <w:rsid w:val="003D42BC"/>
    <w:rsid w:val="003D67B3"/>
    <w:rsid w:val="003E660F"/>
    <w:rsid w:val="003F61A0"/>
    <w:rsid w:val="003F772A"/>
    <w:rsid w:val="00404512"/>
    <w:rsid w:val="00406DBA"/>
    <w:rsid w:val="00436A62"/>
    <w:rsid w:val="00451E54"/>
    <w:rsid w:val="00467275"/>
    <w:rsid w:val="00472C07"/>
    <w:rsid w:val="0047466C"/>
    <w:rsid w:val="00475DD7"/>
    <w:rsid w:val="00486E6E"/>
    <w:rsid w:val="00487E52"/>
    <w:rsid w:val="00493B04"/>
    <w:rsid w:val="00497493"/>
    <w:rsid w:val="004A01DD"/>
    <w:rsid w:val="004A1166"/>
    <w:rsid w:val="004A2A24"/>
    <w:rsid w:val="004A69C9"/>
    <w:rsid w:val="004B6176"/>
    <w:rsid w:val="004C06CC"/>
    <w:rsid w:val="004C1127"/>
    <w:rsid w:val="004C434C"/>
    <w:rsid w:val="004C52EF"/>
    <w:rsid w:val="004C541B"/>
    <w:rsid w:val="004D7E2A"/>
    <w:rsid w:val="004E72F8"/>
    <w:rsid w:val="004F3525"/>
    <w:rsid w:val="004F45C9"/>
    <w:rsid w:val="004F7054"/>
    <w:rsid w:val="005051C1"/>
    <w:rsid w:val="0051116D"/>
    <w:rsid w:val="00514692"/>
    <w:rsid w:val="00515A85"/>
    <w:rsid w:val="00517417"/>
    <w:rsid w:val="00524533"/>
    <w:rsid w:val="00531B85"/>
    <w:rsid w:val="0053271C"/>
    <w:rsid w:val="00533450"/>
    <w:rsid w:val="00536DE0"/>
    <w:rsid w:val="00552289"/>
    <w:rsid w:val="00553504"/>
    <w:rsid w:val="005537CB"/>
    <w:rsid w:val="005628F9"/>
    <w:rsid w:val="005705D1"/>
    <w:rsid w:val="005721EC"/>
    <w:rsid w:val="005762BF"/>
    <w:rsid w:val="00580915"/>
    <w:rsid w:val="0059692B"/>
    <w:rsid w:val="005A6D5D"/>
    <w:rsid w:val="005B1F82"/>
    <w:rsid w:val="005D3DE8"/>
    <w:rsid w:val="005D50DF"/>
    <w:rsid w:val="005D6F92"/>
    <w:rsid w:val="005E0CC3"/>
    <w:rsid w:val="005E584A"/>
    <w:rsid w:val="005F110F"/>
    <w:rsid w:val="006058E9"/>
    <w:rsid w:val="00615D7F"/>
    <w:rsid w:val="00621EFB"/>
    <w:rsid w:val="0063073A"/>
    <w:rsid w:val="0063434D"/>
    <w:rsid w:val="00634721"/>
    <w:rsid w:val="006400A8"/>
    <w:rsid w:val="00642AAF"/>
    <w:rsid w:val="006478D7"/>
    <w:rsid w:val="00655C27"/>
    <w:rsid w:val="0066247B"/>
    <w:rsid w:val="00663AD4"/>
    <w:rsid w:val="006661A1"/>
    <w:rsid w:val="006744B9"/>
    <w:rsid w:val="0068408C"/>
    <w:rsid w:val="0068427C"/>
    <w:rsid w:val="00697F58"/>
    <w:rsid w:val="006A2AE0"/>
    <w:rsid w:val="006A5B4B"/>
    <w:rsid w:val="006A627C"/>
    <w:rsid w:val="006A7F09"/>
    <w:rsid w:val="006B24D2"/>
    <w:rsid w:val="006B3FC4"/>
    <w:rsid w:val="006B7AC6"/>
    <w:rsid w:val="006C146C"/>
    <w:rsid w:val="006C32E3"/>
    <w:rsid w:val="006C65F9"/>
    <w:rsid w:val="006F7EDB"/>
    <w:rsid w:val="006F7FBA"/>
    <w:rsid w:val="00700749"/>
    <w:rsid w:val="00706CBF"/>
    <w:rsid w:val="00712205"/>
    <w:rsid w:val="007142AF"/>
    <w:rsid w:val="00715201"/>
    <w:rsid w:val="00725886"/>
    <w:rsid w:val="00733C3F"/>
    <w:rsid w:val="007368A1"/>
    <w:rsid w:val="00740C11"/>
    <w:rsid w:val="0076147A"/>
    <w:rsid w:val="00761BEB"/>
    <w:rsid w:val="00762964"/>
    <w:rsid w:val="00771721"/>
    <w:rsid w:val="0077439A"/>
    <w:rsid w:val="007769D9"/>
    <w:rsid w:val="007A0AD1"/>
    <w:rsid w:val="007B209E"/>
    <w:rsid w:val="007D1907"/>
    <w:rsid w:val="007D4A6B"/>
    <w:rsid w:val="007E572E"/>
    <w:rsid w:val="007E7119"/>
    <w:rsid w:val="007E7EF4"/>
    <w:rsid w:val="00801A60"/>
    <w:rsid w:val="00802369"/>
    <w:rsid w:val="0082474F"/>
    <w:rsid w:val="00826127"/>
    <w:rsid w:val="0083182F"/>
    <w:rsid w:val="008364D3"/>
    <w:rsid w:val="00840B98"/>
    <w:rsid w:val="00844878"/>
    <w:rsid w:val="00845DE7"/>
    <w:rsid w:val="00855EBB"/>
    <w:rsid w:val="00861638"/>
    <w:rsid w:val="0086288D"/>
    <w:rsid w:val="00862ADD"/>
    <w:rsid w:val="008638B4"/>
    <w:rsid w:val="0086530F"/>
    <w:rsid w:val="008677B8"/>
    <w:rsid w:val="008723EE"/>
    <w:rsid w:val="0087510B"/>
    <w:rsid w:val="00887203"/>
    <w:rsid w:val="008924FE"/>
    <w:rsid w:val="0089562D"/>
    <w:rsid w:val="008A2151"/>
    <w:rsid w:val="008A34D5"/>
    <w:rsid w:val="008B44D0"/>
    <w:rsid w:val="008C033F"/>
    <w:rsid w:val="008C427E"/>
    <w:rsid w:val="008D0C2F"/>
    <w:rsid w:val="008D11CC"/>
    <w:rsid w:val="008D3B03"/>
    <w:rsid w:val="008D789E"/>
    <w:rsid w:val="008E0177"/>
    <w:rsid w:val="008E2CC0"/>
    <w:rsid w:val="008F129F"/>
    <w:rsid w:val="00903704"/>
    <w:rsid w:val="00906E39"/>
    <w:rsid w:val="00910E62"/>
    <w:rsid w:val="0092623B"/>
    <w:rsid w:val="009271EC"/>
    <w:rsid w:val="009331D7"/>
    <w:rsid w:val="00940B07"/>
    <w:rsid w:val="00950469"/>
    <w:rsid w:val="00954F9E"/>
    <w:rsid w:val="00960AE4"/>
    <w:rsid w:val="009628F1"/>
    <w:rsid w:val="009712B8"/>
    <w:rsid w:val="00981B49"/>
    <w:rsid w:val="009832BF"/>
    <w:rsid w:val="00985632"/>
    <w:rsid w:val="0098564B"/>
    <w:rsid w:val="009B6008"/>
    <w:rsid w:val="009B63AD"/>
    <w:rsid w:val="009C10BA"/>
    <w:rsid w:val="009C148A"/>
    <w:rsid w:val="009D27EA"/>
    <w:rsid w:val="009E0CEE"/>
    <w:rsid w:val="009E4A9D"/>
    <w:rsid w:val="009E6F39"/>
    <w:rsid w:val="009F0118"/>
    <w:rsid w:val="00A21114"/>
    <w:rsid w:val="00A271DF"/>
    <w:rsid w:val="00A2750F"/>
    <w:rsid w:val="00A4637B"/>
    <w:rsid w:val="00A474F9"/>
    <w:rsid w:val="00A60D81"/>
    <w:rsid w:val="00A65BC3"/>
    <w:rsid w:val="00A702A1"/>
    <w:rsid w:val="00A7706E"/>
    <w:rsid w:val="00A80D9A"/>
    <w:rsid w:val="00A90D17"/>
    <w:rsid w:val="00A912B4"/>
    <w:rsid w:val="00A926EE"/>
    <w:rsid w:val="00A94FF5"/>
    <w:rsid w:val="00A96DE8"/>
    <w:rsid w:val="00AA3263"/>
    <w:rsid w:val="00AA7C84"/>
    <w:rsid w:val="00AB36C2"/>
    <w:rsid w:val="00AC1D72"/>
    <w:rsid w:val="00AC72C8"/>
    <w:rsid w:val="00AD2CA9"/>
    <w:rsid w:val="00AD2CD1"/>
    <w:rsid w:val="00AD30E0"/>
    <w:rsid w:val="00AD6CA1"/>
    <w:rsid w:val="00AF2137"/>
    <w:rsid w:val="00B11FB0"/>
    <w:rsid w:val="00B138AA"/>
    <w:rsid w:val="00B17815"/>
    <w:rsid w:val="00B2288D"/>
    <w:rsid w:val="00B273CD"/>
    <w:rsid w:val="00B40BE3"/>
    <w:rsid w:val="00B50DA9"/>
    <w:rsid w:val="00B551A2"/>
    <w:rsid w:val="00B5533E"/>
    <w:rsid w:val="00B605DB"/>
    <w:rsid w:val="00B65BB2"/>
    <w:rsid w:val="00B65E15"/>
    <w:rsid w:val="00B65FD0"/>
    <w:rsid w:val="00B73F02"/>
    <w:rsid w:val="00B80877"/>
    <w:rsid w:val="00B81F73"/>
    <w:rsid w:val="00B8633B"/>
    <w:rsid w:val="00B91B2A"/>
    <w:rsid w:val="00B93112"/>
    <w:rsid w:val="00BA17AB"/>
    <w:rsid w:val="00BA5FE4"/>
    <w:rsid w:val="00BA687F"/>
    <w:rsid w:val="00BB0041"/>
    <w:rsid w:val="00BC0247"/>
    <w:rsid w:val="00BC250C"/>
    <w:rsid w:val="00BC6B02"/>
    <w:rsid w:val="00BC71A5"/>
    <w:rsid w:val="00BD225A"/>
    <w:rsid w:val="00BF264B"/>
    <w:rsid w:val="00C11984"/>
    <w:rsid w:val="00C15544"/>
    <w:rsid w:val="00C21159"/>
    <w:rsid w:val="00C26108"/>
    <w:rsid w:val="00C32595"/>
    <w:rsid w:val="00C35E30"/>
    <w:rsid w:val="00C407AD"/>
    <w:rsid w:val="00C462D0"/>
    <w:rsid w:val="00C50FE3"/>
    <w:rsid w:val="00C56AE0"/>
    <w:rsid w:val="00C57F49"/>
    <w:rsid w:val="00C61926"/>
    <w:rsid w:val="00C671BE"/>
    <w:rsid w:val="00C73058"/>
    <w:rsid w:val="00C73095"/>
    <w:rsid w:val="00C7401A"/>
    <w:rsid w:val="00C752B0"/>
    <w:rsid w:val="00C864C7"/>
    <w:rsid w:val="00C97BBB"/>
    <w:rsid w:val="00CA272E"/>
    <w:rsid w:val="00CA3AEA"/>
    <w:rsid w:val="00CB045D"/>
    <w:rsid w:val="00CB6337"/>
    <w:rsid w:val="00CC3BC5"/>
    <w:rsid w:val="00CC56D1"/>
    <w:rsid w:val="00CD26ED"/>
    <w:rsid w:val="00CD2866"/>
    <w:rsid w:val="00CD5C8F"/>
    <w:rsid w:val="00CE0089"/>
    <w:rsid w:val="00CE7809"/>
    <w:rsid w:val="00CF0804"/>
    <w:rsid w:val="00CF095D"/>
    <w:rsid w:val="00CF24D8"/>
    <w:rsid w:val="00D0035E"/>
    <w:rsid w:val="00D159A9"/>
    <w:rsid w:val="00D17F39"/>
    <w:rsid w:val="00D22D14"/>
    <w:rsid w:val="00D2394B"/>
    <w:rsid w:val="00D26173"/>
    <w:rsid w:val="00D26DBC"/>
    <w:rsid w:val="00D3395A"/>
    <w:rsid w:val="00D3447A"/>
    <w:rsid w:val="00D35457"/>
    <w:rsid w:val="00D36765"/>
    <w:rsid w:val="00D57DA4"/>
    <w:rsid w:val="00D57DCA"/>
    <w:rsid w:val="00D62780"/>
    <w:rsid w:val="00D653C8"/>
    <w:rsid w:val="00D6674D"/>
    <w:rsid w:val="00D722F6"/>
    <w:rsid w:val="00D768FC"/>
    <w:rsid w:val="00D8347A"/>
    <w:rsid w:val="00DA02A7"/>
    <w:rsid w:val="00DA0878"/>
    <w:rsid w:val="00DA71A6"/>
    <w:rsid w:val="00DB4D9E"/>
    <w:rsid w:val="00DB64CF"/>
    <w:rsid w:val="00DC6BA8"/>
    <w:rsid w:val="00DD06EF"/>
    <w:rsid w:val="00DE07A5"/>
    <w:rsid w:val="00DE1781"/>
    <w:rsid w:val="00DE3696"/>
    <w:rsid w:val="00DE7E41"/>
    <w:rsid w:val="00DF334B"/>
    <w:rsid w:val="00DF7445"/>
    <w:rsid w:val="00E13552"/>
    <w:rsid w:val="00E209C2"/>
    <w:rsid w:val="00E21C65"/>
    <w:rsid w:val="00E22EB4"/>
    <w:rsid w:val="00E27C02"/>
    <w:rsid w:val="00E321B6"/>
    <w:rsid w:val="00E34807"/>
    <w:rsid w:val="00E34E79"/>
    <w:rsid w:val="00E4161D"/>
    <w:rsid w:val="00E44204"/>
    <w:rsid w:val="00E44D0E"/>
    <w:rsid w:val="00E4690A"/>
    <w:rsid w:val="00E515CF"/>
    <w:rsid w:val="00E51EEA"/>
    <w:rsid w:val="00E5299B"/>
    <w:rsid w:val="00E56D91"/>
    <w:rsid w:val="00E6010A"/>
    <w:rsid w:val="00E67EFA"/>
    <w:rsid w:val="00E7042D"/>
    <w:rsid w:val="00E81BE9"/>
    <w:rsid w:val="00E8296F"/>
    <w:rsid w:val="00E86061"/>
    <w:rsid w:val="00E972CF"/>
    <w:rsid w:val="00E97648"/>
    <w:rsid w:val="00EA0DA5"/>
    <w:rsid w:val="00EA3A30"/>
    <w:rsid w:val="00EB10DE"/>
    <w:rsid w:val="00EB274B"/>
    <w:rsid w:val="00EB548E"/>
    <w:rsid w:val="00EB5ECC"/>
    <w:rsid w:val="00EB6FF5"/>
    <w:rsid w:val="00EB7B9F"/>
    <w:rsid w:val="00EC153B"/>
    <w:rsid w:val="00ED039C"/>
    <w:rsid w:val="00EE1623"/>
    <w:rsid w:val="00EF140E"/>
    <w:rsid w:val="00EF18E9"/>
    <w:rsid w:val="00EF2A86"/>
    <w:rsid w:val="00EF5CB0"/>
    <w:rsid w:val="00EF796C"/>
    <w:rsid w:val="00F02119"/>
    <w:rsid w:val="00F2453E"/>
    <w:rsid w:val="00F2642E"/>
    <w:rsid w:val="00F26D55"/>
    <w:rsid w:val="00F274DE"/>
    <w:rsid w:val="00F32D9C"/>
    <w:rsid w:val="00F37A9D"/>
    <w:rsid w:val="00F41782"/>
    <w:rsid w:val="00F46CE9"/>
    <w:rsid w:val="00F56902"/>
    <w:rsid w:val="00F6781F"/>
    <w:rsid w:val="00F72E3F"/>
    <w:rsid w:val="00F73442"/>
    <w:rsid w:val="00F7480C"/>
    <w:rsid w:val="00F76463"/>
    <w:rsid w:val="00F86485"/>
    <w:rsid w:val="00F91DEC"/>
    <w:rsid w:val="00F96F27"/>
    <w:rsid w:val="00FA2A3C"/>
    <w:rsid w:val="00FA760D"/>
    <w:rsid w:val="00FC0FD8"/>
    <w:rsid w:val="00FC2F19"/>
    <w:rsid w:val="00FD0F3A"/>
    <w:rsid w:val="00FD1D24"/>
    <w:rsid w:val="00FF3434"/>
    <w:rsid w:val="00FF4698"/>
    <w:rsid w:val="0C29E752"/>
    <w:rsid w:val="4425F0F4"/>
    <w:rsid w:val="4FDF32C2"/>
    <w:rsid w:val="6CFD53E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F6AE75"/>
  <w15:docId w15:val="{BA74AED2-088B-4127-9255-217A142D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09"/>
    <w:pPr>
      <w:tabs>
        <w:tab w:val="left" w:leader="dot" w:pos="9072"/>
      </w:tabs>
      <w:spacing w:after="120"/>
    </w:pPr>
    <w:rPr>
      <w:rFonts w:ascii="Verdana" w:hAnsi="Verdana"/>
      <w:sz w:val="22"/>
      <w:szCs w:val="24"/>
      <w:lang w:val="nl-NL" w:eastAsia="nl-NL"/>
    </w:rPr>
  </w:style>
  <w:style w:type="paragraph" w:styleId="Heading1">
    <w:name w:val="heading 1"/>
    <w:basedOn w:val="Normal"/>
    <w:next w:val="Normal"/>
    <w:link w:val="Heading1Char"/>
    <w:uiPriority w:val="9"/>
    <w:qFormat/>
    <w:rsid w:val="006A7F09"/>
    <w:pPr>
      <w:keepNext/>
      <w:spacing w:before="240" w:after="240"/>
      <w:outlineLvl w:val="0"/>
    </w:pPr>
    <w:rPr>
      <w:b/>
      <w:bCs/>
      <w:kern w:val="32"/>
      <w:sz w:val="28"/>
      <w:szCs w:val="32"/>
    </w:rPr>
  </w:style>
  <w:style w:type="paragraph" w:styleId="Heading2">
    <w:name w:val="heading 2"/>
    <w:basedOn w:val="Normal"/>
    <w:next w:val="Normal"/>
    <w:link w:val="Heading2Char"/>
    <w:uiPriority w:val="9"/>
    <w:unhideWhenUsed/>
    <w:qFormat/>
    <w:rsid w:val="006A7F09"/>
    <w:pPr>
      <w:keepNext/>
      <w:spacing w:before="240"/>
      <w:outlineLvl w:val="1"/>
    </w:pPr>
    <w:rPr>
      <w:b/>
      <w:bCs/>
      <w:i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EFA"/>
    <w:rPr>
      <w:rFonts w:ascii="Verdana" w:hAnsi="Verdana"/>
      <w:b/>
      <w:bCs/>
      <w:kern w:val="32"/>
      <w:sz w:val="28"/>
      <w:szCs w:val="32"/>
      <w:lang w:val="nl-NL" w:eastAsia="nl-NL"/>
    </w:rPr>
  </w:style>
  <w:style w:type="table" w:styleId="TableGrid">
    <w:name w:val="Table Grid"/>
    <w:basedOn w:val="TableNormal"/>
    <w:uiPriority w:val="59"/>
    <w:rsid w:val="007122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A69C9"/>
    <w:rPr>
      <w:rFonts w:ascii="Tahoma" w:hAnsi="Tahoma" w:cs="Tahoma"/>
      <w:sz w:val="16"/>
      <w:szCs w:val="16"/>
    </w:rPr>
  </w:style>
  <w:style w:type="character" w:customStyle="1" w:styleId="BalloonTextChar">
    <w:name w:val="Balloon Text Char"/>
    <w:link w:val="BalloonText"/>
    <w:uiPriority w:val="99"/>
    <w:semiHidden/>
    <w:rsid w:val="004A69C9"/>
    <w:rPr>
      <w:rFonts w:ascii="Tahoma" w:hAnsi="Tahoma" w:cs="Tahoma"/>
      <w:sz w:val="16"/>
      <w:szCs w:val="16"/>
      <w:lang w:val="nl-NL" w:eastAsia="nl-NL"/>
    </w:rPr>
  </w:style>
  <w:style w:type="character" w:customStyle="1" w:styleId="Heading2Char">
    <w:name w:val="Heading 2 Char"/>
    <w:link w:val="Heading2"/>
    <w:uiPriority w:val="9"/>
    <w:rsid w:val="00E67EFA"/>
    <w:rPr>
      <w:rFonts w:ascii="Verdana" w:hAnsi="Verdana"/>
      <w:b/>
      <w:bCs/>
      <w:iCs/>
      <w:sz w:val="24"/>
      <w:szCs w:val="28"/>
      <w:lang w:val="nl-NL" w:eastAsia="nl-NL"/>
    </w:rPr>
  </w:style>
  <w:style w:type="paragraph" w:styleId="Footer">
    <w:name w:val="footer"/>
    <w:basedOn w:val="Normal"/>
    <w:link w:val="FooterChar"/>
    <w:rsid w:val="0087510B"/>
    <w:pPr>
      <w:tabs>
        <w:tab w:val="center" w:pos="4536"/>
        <w:tab w:val="right" w:pos="9072"/>
      </w:tabs>
    </w:pPr>
    <w:rPr>
      <w:rFonts w:ascii="Times New Roman" w:hAnsi="Times New Roman"/>
      <w:sz w:val="24"/>
    </w:rPr>
  </w:style>
  <w:style w:type="character" w:customStyle="1" w:styleId="FooterChar">
    <w:name w:val="Footer Char"/>
    <w:link w:val="Footer"/>
    <w:rsid w:val="0087510B"/>
    <w:rPr>
      <w:sz w:val="24"/>
      <w:szCs w:val="24"/>
      <w:lang w:val="nl-NL" w:eastAsia="nl-NL"/>
    </w:rPr>
  </w:style>
  <w:style w:type="paragraph" w:styleId="ListNumber">
    <w:name w:val="List Number"/>
    <w:basedOn w:val="Normal"/>
    <w:uiPriority w:val="99"/>
    <w:unhideWhenUsed/>
    <w:rsid w:val="00D36765"/>
    <w:pPr>
      <w:numPr>
        <w:numId w:val="17"/>
      </w:numPr>
      <w:tabs>
        <w:tab w:val="clear" w:pos="9072"/>
      </w:tabs>
      <w:contextualSpacing/>
    </w:pPr>
    <w:rPr>
      <w:b/>
    </w:rPr>
  </w:style>
  <w:style w:type="paragraph" w:styleId="Title">
    <w:name w:val="Title"/>
    <w:basedOn w:val="Normal"/>
    <w:next w:val="Normal"/>
    <w:link w:val="TitleChar"/>
    <w:uiPriority w:val="10"/>
    <w:qFormat/>
    <w:rsid w:val="00960AE4"/>
    <w:pPr>
      <w:spacing w:after="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165431"/>
    <w:rPr>
      <w:rFonts w:ascii="Verdana" w:eastAsiaTheme="majorEastAsia" w:hAnsi="Verdana" w:cstheme="majorBidi"/>
      <w:b/>
      <w:spacing w:val="-10"/>
      <w:kern w:val="28"/>
      <w:sz w:val="32"/>
      <w:szCs w:val="56"/>
      <w:lang w:val="nl-NL" w:eastAsia="nl-NL"/>
    </w:rPr>
  </w:style>
  <w:style w:type="character" w:customStyle="1" w:styleId="normaltextrun">
    <w:name w:val="normaltextrun"/>
    <w:basedOn w:val="DefaultParagraphFont"/>
    <w:rsid w:val="003A55D9"/>
  </w:style>
  <w:style w:type="character" w:customStyle="1" w:styleId="eop">
    <w:name w:val="eop"/>
    <w:basedOn w:val="DefaultParagraphFont"/>
    <w:rsid w:val="003A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A_MI~1\AppData\Local\Temp\Sjabloon%20toets%20-%20taak.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A9C990F2DF4D40B07E2AA1B34CBB55" ma:contentTypeVersion="2" ma:contentTypeDescription="Een nieuw document maken." ma:contentTypeScope="" ma:versionID="1ec9c9f9c5850411484a0e9a9e39af6e">
  <xsd:schema xmlns:xsd="http://www.w3.org/2001/XMLSchema" xmlns:xs="http://www.w3.org/2001/XMLSchema" xmlns:p="http://schemas.microsoft.com/office/2006/metadata/properties" xmlns:ns3="262c4210-5786-4a71-96f3-c5c056654c13" targetNamespace="http://schemas.microsoft.com/office/2006/metadata/properties" ma:root="true" ma:fieldsID="38afc5f0d5f794fca05a71d7bd890ff7" ns3:_="">
    <xsd:import namespace="262c4210-5786-4a71-96f3-c5c056654c1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c4210-5786-4a71-96f3-c5c05665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421CC0-3B5A-448B-A658-B6EAC05F7F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020C05-072A-4087-906B-CB14BEAB8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c4210-5786-4a71-96f3-c5c056654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641CC-E709-4F06-A022-9F8B929B5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Sjabloon toets - taak</Template>
  <TotalTime>24</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KTA-Wollemarkt</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Jacobs</dc:creator>
  <cp:keywords/>
  <cp:lastModifiedBy>Eva-Veronica</cp:lastModifiedBy>
  <cp:revision>63</cp:revision>
  <cp:lastPrinted>2011-01-21T13:15:00Z</cp:lastPrinted>
  <dcterms:created xsi:type="dcterms:W3CDTF">2021-10-24T21:33:00Z</dcterms:created>
  <dcterms:modified xsi:type="dcterms:W3CDTF">2021-10-24T23:55:00Z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0x0101009CA9C990F2DF4D40B07E2AA1B34CBB55</vt:lpwstr>
  </property>
</Properties>
</file>