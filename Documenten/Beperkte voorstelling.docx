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7F3D" w14:textId="08B5CA2D" w:rsidR="008A2151" w:rsidRPr="0066247B" w:rsidRDefault="0066247B">
      <w:pPr>
        <w:rPr>
          <w:rFonts w:cs="Arial"/>
          <w:sz w:val="30"/>
          <w:szCs w:val="30"/>
        </w:rPr>
      </w:pPr>
      <w:r w:rsidRPr="0066247B">
        <w:rPr>
          <w:noProof/>
          <w:sz w:val="30"/>
          <w:szCs w:val="30"/>
          <w:lang w:val="en-US" w:eastAsia="en-US"/>
        </w:rPr>
        <w:drawing>
          <wp:anchor distT="0" distB="0" distL="114300" distR="114300" simplePos="0" relativeHeight="251658240" behindDoc="0" locked="0" layoutInCell="1" allowOverlap="1" wp14:anchorId="162447A9" wp14:editId="58C37E09">
            <wp:simplePos x="0" y="0"/>
            <wp:positionH relativeFrom="column">
              <wp:posOffset>-4445</wp:posOffset>
            </wp:positionH>
            <wp:positionV relativeFrom="paragraph">
              <wp:posOffset>-4445</wp:posOffset>
            </wp:positionV>
            <wp:extent cx="2957143" cy="90487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zandpoort.jpg"/>
                    <pic:cNvPicPr/>
                  </pic:nvPicPr>
                  <pic:blipFill>
                    <a:blip r:embed="rId8"/>
                    <a:stretch>
                      <a:fillRect/>
                    </a:stretch>
                  </pic:blipFill>
                  <pic:spPr>
                    <a:xfrm>
                      <a:off x="0" y="0"/>
                      <a:ext cx="2957143" cy="904875"/>
                    </a:xfrm>
                    <a:prstGeom prst="rect">
                      <a:avLst/>
                    </a:prstGeom>
                  </pic:spPr>
                </pic:pic>
              </a:graphicData>
            </a:graphic>
            <wp14:sizeRelH relativeFrom="page">
              <wp14:pctWidth>0</wp14:pctWidth>
            </wp14:sizeRelH>
            <wp14:sizeRelV relativeFrom="page">
              <wp14:pctHeight>0</wp14:pctHeight>
            </wp14:sizeRelV>
          </wp:anchor>
        </w:drawing>
      </w:r>
      <w:r w:rsidR="001731A7" w:rsidRPr="0066247B">
        <w:rPr>
          <w:rFonts w:cs="Arial"/>
          <w:b/>
          <w:sz w:val="30"/>
          <w:szCs w:val="30"/>
        </w:rPr>
        <w:t xml:space="preserve">GIP </w:t>
      </w:r>
      <w:r w:rsidRPr="0066247B">
        <w:rPr>
          <w:rFonts w:cs="Arial"/>
          <w:b/>
          <w:sz w:val="30"/>
          <w:szCs w:val="30"/>
        </w:rPr>
        <w:t>IT</w:t>
      </w:r>
    </w:p>
    <w:p w14:paraId="54662A97" w14:textId="6707D662" w:rsidR="00712205" w:rsidRDefault="00712205" w:rsidP="001731A7">
      <w:pPr>
        <w:rPr>
          <w:rFonts w:cs="Arial"/>
          <w:sz w:val="30"/>
          <w:szCs w:val="30"/>
        </w:rPr>
      </w:pPr>
      <w:r w:rsidRPr="0066247B">
        <w:rPr>
          <w:rFonts w:cs="Arial"/>
          <w:b/>
          <w:sz w:val="30"/>
          <w:szCs w:val="30"/>
        </w:rPr>
        <w:t>Naam:</w:t>
      </w:r>
      <w:r w:rsidR="00E13552" w:rsidRPr="0066247B">
        <w:rPr>
          <w:rFonts w:cs="Arial"/>
          <w:sz w:val="30"/>
          <w:szCs w:val="30"/>
        </w:rPr>
        <w:t xml:space="preserve"> </w:t>
      </w:r>
      <w:r w:rsidR="009C148A">
        <w:rPr>
          <w:rFonts w:cs="Arial"/>
          <w:sz w:val="30"/>
          <w:szCs w:val="30"/>
        </w:rPr>
        <w:t>Eva-Veronica Szeredi</w:t>
      </w:r>
    </w:p>
    <w:p w14:paraId="32B86C3B" w14:textId="2CFEFE1A" w:rsidR="009C148A" w:rsidRPr="00313C88" w:rsidRDefault="009C148A" w:rsidP="001731A7">
      <w:pPr>
        <w:rPr>
          <w:rFonts w:cs="Arial"/>
          <w:sz w:val="30"/>
          <w:szCs w:val="30"/>
          <w:lang w:val="en-GB"/>
        </w:rPr>
      </w:pPr>
      <w:r w:rsidRPr="00313C88">
        <w:rPr>
          <w:rFonts w:cs="Arial"/>
          <w:sz w:val="30"/>
          <w:szCs w:val="30"/>
          <w:lang w:val="en-GB"/>
        </w:rPr>
        <w:t>Philip Scott</w:t>
      </w:r>
    </w:p>
    <w:p w14:paraId="01528219" w14:textId="77777777" w:rsidR="0066247B" w:rsidRPr="00313C88" w:rsidRDefault="0066247B" w:rsidP="00712205">
      <w:pPr>
        <w:pBdr>
          <w:bottom w:val="single" w:sz="4" w:space="1" w:color="auto"/>
        </w:pBdr>
        <w:rPr>
          <w:rFonts w:cs="Arial"/>
          <w:lang w:val="en-GB"/>
        </w:rPr>
      </w:pPr>
    </w:p>
    <w:p w14:paraId="55AF6DC3" w14:textId="22B5B059" w:rsidR="00295DEA" w:rsidRDefault="00A7706E" w:rsidP="00A7706E">
      <w:pPr>
        <w:pStyle w:val="Title"/>
        <w:jc w:val="center"/>
        <w:rPr>
          <w:lang w:val="nl-BE"/>
        </w:rPr>
      </w:pPr>
      <w:r>
        <w:rPr>
          <w:lang w:val="nl-BE"/>
        </w:rPr>
        <w:t>Beperkte voorstelling</w:t>
      </w:r>
    </w:p>
    <w:p w14:paraId="2F3B1442" w14:textId="77777777" w:rsidR="00A7706E" w:rsidRPr="00A7706E" w:rsidRDefault="00A7706E" w:rsidP="00A7706E">
      <w:pPr>
        <w:rPr>
          <w:lang w:val="nl-BE"/>
        </w:rPr>
      </w:pPr>
    </w:p>
    <w:p w14:paraId="73D2DA4A" w14:textId="5282DF8C" w:rsidR="00A7706E" w:rsidRDefault="00A7706E" w:rsidP="00A7706E">
      <w:pPr>
        <w:rPr>
          <w:lang w:val="nl-BE"/>
        </w:rPr>
      </w:pPr>
      <w:r>
        <w:rPr>
          <w:lang w:val="nl-BE"/>
        </w:rPr>
        <w:t>Voor ons GIP hebben wij gekozen om een 2D roguelike deck-building game te maken in Java met gebruik van de library libGDX.</w:t>
      </w:r>
    </w:p>
    <w:p w14:paraId="1FB8FC20" w14:textId="7B0D3021" w:rsidR="00A7706E" w:rsidRDefault="00A7706E" w:rsidP="00A7706E">
      <w:pPr>
        <w:rPr>
          <w:lang w:val="nl-BE"/>
        </w:rPr>
      </w:pPr>
      <w:r>
        <w:rPr>
          <w:lang w:val="nl-BE"/>
        </w:rPr>
        <w:t>Een roguelike deck-building game is een kaartspel gecombineerd met gegenereerde willekeur van roguelike-games. Roguelike is een subgenre van role-playing spellen dat gekenmerkt wordt door procedureel gegenereerde levels, turn-based gameplay en permanente dood van het personage van de speler.</w:t>
      </w:r>
    </w:p>
    <w:p w14:paraId="4BE851A9" w14:textId="2A723A8B" w:rsidR="00A7706E" w:rsidRDefault="00A7706E" w:rsidP="00A7706E">
      <w:pPr>
        <w:rPr>
          <w:lang w:val="en-GB"/>
        </w:rPr>
      </w:pPr>
      <w:proofErr w:type="spellStart"/>
      <w:r w:rsidRPr="00A7706E">
        <w:rPr>
          <w:lang w:val="en-GB"/>
        </w:rPr>
        <w:t>LibGDX</w:t>
      </w:r>
      <w:proofErr w:type="spellEnd"/>
      <w:r w:rsidRPr="00A7706E">
        <w:rPr>
          <w:lang w:val="en-GB"/>
        </w:rPr>
        <w:t xml:space="preserve"> is </w:t>
      </w:r>
      <w:proofErr w:type="spellStart"/>
      <w:r w:rsidRPr="00A7706E">
        <w:rPr>
          <w:lang w:val="en-GB"/>
        </w:rPr>
        <w:t>een</w:t>
      </w:r>
      <w:proofErr w:type="spellEnd"/>
      <w:r w:rsidRPr="00A7706E">
        <w:rPr>
          <w:lang w:val="en-GB"/>
        </w:rPr>
        <w:t xml:space="preserve"> gratis </w:t>
      </w:r>
      <w:proofErr w:type="spellStart"/>
      <w:r w:rsidRPr="00A7706E">
        <w:rPr>
          <w:lang w:val="en-GB"/>
        </w:rPr>
        <w:t>en</w:t>
      </w:r>
      <w:proofErr w:type="spellEnd"/>
      <w:r w:rsidRPr="00A7706E">
        <w:rPr>
          <w:lang w:val="en-GB"/>
        </w:rPr>
        <w:t xml:space="preserve"> open-source game-development a</w:t>
      </w:r>
      <w:r>
        <w:rPr>
          <w:lang w:val="en-GB"/>
        </w:rPr>
        <w:t xml:space="preserve">pplication framework </w:t>
      </w:r>
      <w:proofErr w:type="spellStart"/>
      <w:r>
        <w:rPr>
          <w:lang w:val="en-GB"/>
        </w:rPr>
        <w:t>geschreven</w:t>
      </w:r>
      <w:proofErr w:type="spellEnd"/>
      <w:r>
        <w:rPr>
          <w:lang w:val="en-GB"/>
        </w:rPr>
        <w:t xml:space="preserve"> in Java.</w:t>
      </w:r>
    </w:p>
    <w:p w14:paraId="63F2134F" w14:textId="5271088E" w:rsidR="000E63B2" w:rsidRDefault="000E63B2" w:rsidP="00A7706E">
      <w:pPr>
        <w:rPr>
          <w:lang w:val="nl-BE"/>
        </w:rPr>
      </w:pPr>
      <w:r>
        <w:rPr>
          <w:lang w:val="nl-BE"/>
        </w:rPr>
        <w:t>De speler is een virus die een pc binnendringt met als doel de computer over te nemen door stap per stap hardware en software te vernietigen. De speler kan items en geld (uitgedrukt in MB data) verkrijgen door onder andere vijanden te verslaan.</w:t>
      </w:r>
    </w:p>
    <w:p w14:paraId="55621796" w14:textId="77777777" w:rsidR="00297447" w:rsidRPr="000E63B2" w:rsidRDefault="00297447" w:rsidP="00A7706E">
      <w:pPr>
        <w:rPr>
          <w:lang w:val="nl-BE"/>
        </w:rPr>
      </w:pPr>
    </w:p>
    <w:p w14:paraId="70635982" w14:textId="77777777" w:rsidR="00A7706E" w:rsidRPr="00A7706E" w:rsidRDefault="00A7706E" w:rsidP="00A7706E">
      <w:pPr>
        <w:rPr>
          <w:lang w:val="nl-BE"/>
        </w:rPr>
      </w:pPr>
    </w:p>
    <w:sectPr w:rsidR="00A7706E" w:rsidRPr="00A77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F652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D89A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E21D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88B9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0824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B878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A80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AEE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29BFA"/>
    <w:lvl w:ilvl="0">
      <w:start w:val="1"/>
      <w:numFmt w:val="decimal"/>
      <w:pStyle w:val="ListNumber"/>
      <w:lvlText w:val="%1"/>
      <w:lvlJc w:val="left"/>
      <w:pPr>
        <w:ind w:left="360" w:hanging="360"/>
      </w:pPr>
      <w:rPr>
        <w:rFonts w:ascii="Arial" w:hAnsi="Arial" w:hint="default"/>
        <w:b/>
        <w:i w:val="0"/>
        <w:sz w:val="22"/>
      </w:rPr>
    </w:lvl>
  </w:abstractNum>
  <w:abstractNum w:abstractNumId="9" w15:restartNumberingAfterBreak="0">
    <w:nsid w:val="FFFFFF89"/>
    <w:multiLevelType w:val="singleLevel"/>
    <w:tmpl w:val="9F5AD3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7EDF"/>
    <w:multiLevelType w:val="hybridMultilevel"/>
    <w:tmpl w:val="25CC6CBE"/>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68341BF"/>
    <w:multiLevelType w:val="hybridMultilevel"/>
    <w:tmpl w:val="106087D4"/>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292103BD"/>
    <w:multiLevelType w:val="hybridMultilevel"/>
    <w:tmpl w:val="520285F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CE053F0"/>
    <w:multiLevelType w:val="hybridMultilevel"/>
    <w:tmpl w:val="19C4B4D0"/>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33063B47"/>
    <w:multiLevelType w:val="hybridMultilevel"/>
    <w:tmpl w:val="A774B48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30C58D7"/>
    <w:multiLevelType w:val="hybridMultilevel"/>
    <w:tmpl w:val="E2E618A4"/>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41F2640"/>
    <w:multiLevelType w:val="hybridMultilevel"/>
    <w:tmpl w:val="19BE0AF2"/>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56C7E82"/>
    <w:multiLevelType w:val="hybridMultilevel"/>
    <w:tmpl w:val="ABD69D6C"/>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9694821"/>
    <w:multiLevelType w:val="hybridMultilevel"/>
    <w:tmpl w:val="ABF8EB98"/>
    <w:lvl w:ilvl="0" w:tplc="6AF6EBBA">
      <w:start w:val="7"/>
      <w:numFmt w:val="bullet"/>
      <w:lvlText w:val=""/>
      <w:lvlJc w:val="left"/>
      <w:pPr>
        <w:ind w:left="360" w:hanging="360"/>
      </w:pPr>
      <w:rPr>
        <w:rFonts w:ascii="Wingdings" w:eastAsia="Times New Roman" w:hAnsi="Wingdings" w:cs="Aria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60E92733"/>
    <w:multiLevelType w:val="multilevel"/>
    <w:tmpl w:val="599418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0" w15:restartNumberingAfterBreak="0">
    <w:nsid w:val="63A74D0B"/>
    <w:multiLevelType w:val="hybridMultilevel"/>
    <w:tmpl w:val="ABAA3AAE"/>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92C70D8"/>
    <w:multiLevelType w:val="hybridMultilevel"/>
    <w:tmpl w:val="FAC85792"/>
    <w:lvl w:ilvl="0" w:tplc="6AF6EBBA">
      <w:start w:val="7"/>
      <w:numFmt w:val="bullet"/>
      <w:lvlText w:val=""/>
      <w:lvlJc w:val="left"/>
      <w:pPr>
        <w:ind w:left="720" w:hanging="360"/>
      </w:pPr>
      <w:rPr>
        <w:rFonts w:ascii="Wingdings" w:eastAsia="Times New Roman"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1"/>
  </w:num>
  <w:num w:numId="4">
    <w:abstractNumId w:val="18"/>
  </w:num>
  <w:num w:numId="5">
    <w:abstractNumId w:val="14"/>
  </w:num>
  <w:num w:numId="6">
    <w:abstractNumId w:val="17"/>
  </w:num>
  <w:num w:numId="7">
    <w:abstractNumId w:val="10"/>
  </w:num>
  <w:num w:numId="8">
    <w:abstractNumId w:val="16"/>
  </w:num>
  <w:num w:numId="9">
    <w:abstractNumId w:val="20"/>
  </w:num>
  <w:num w:numId="10">
    <w:abstractNumId w:val="15"/>
  </w:num>
  <w:num w:numId="11">
    <w:abstractNumId w:val="1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119"/>
    <w:rsid w:val="00012AB2"/>
    <w:rsid w:val="00015732"/>
    <w:rsid w:val="00015AAF"/>
    <w:rsid w:val="00015E8E"/>
    <w:rsid w:val="00032DDA"/>
    <w:rsid w:val="00044CAF"/>
    <w:rsid w:val="0005028C"/>
    <w:rsid w:val="0005252D"/>
    <w:rsid w:val="000565D4"/>
    <w:rsid w:val="000615FF"/>
    <w:rsid w:val="000739F5"/>
    <w:rsid w:val="0007717B"/>
    <w:rsid w:val="00097F3B"/>
    <w:rsid w:val="000A0E52"/>
    <w:rsid w:val="000B0487"/>
    <w:rsid w:val="000B0F06"/>
    <w:rsid w:val="000B2ACE"/>
    <w:rsid w:val="000B342E"/>
    <w:rsid w:val="000B5422"/>
    <w:rsid w:val="000C125F"/>
    <w:rsid w:val="000C5747"/>
    <w:rsid w:val="000D6EF6"/>
    <w:rsid w:val="000E2D2B"/>
    <w:rsid w:val="000E63B2"/>
    <w:rsid w:val="000F06EB"/>
    <w:rsid w:val="000F7070"/>
    <w:rsid w:val="001012CC"/>
    <w:rsid w:val="001139D0"/>
    <w:rsid w:val="0011427C"/>
    <w:rsid w:val="00120C5A"/>
    <w:rsid w:val="00125650"/>
    <w:rsid w:val="00131DD1"/>
    <w:rsid w:val="00131E62"/>
    <w:rsid w:val="00132F2F"/>
    <w:rsid w:val="00140C5A"/>
    <w:rsid w:val="00146572"/>
    <w:rsid w:val="00151C58"/>
    <w:rsid w:val="00151DD5"/>
    <w:rsid w:val="001525CF"/>
    <w:rsid w:val="00165431"/>
    <w:rsid w:val="001731A7"/>
    <w:rsid w:val="00184ACD"/>
    <w:rsid w:val="001905C0"/>
    <w:rsid w:val="001A64B6"/>
    <w:rsid w:val="001B41A0"/>
    <w:rsid w:val="001C0F17"/>
    <w:rsid w:val="001D4E7F"/>
    <w:rsid w:val="001F7074"/>
    <w:rsid w:val="001F750C"/>
    <w:rsid w:val="00203B44"/>
    <w:rsid w:val="002044FC"/>
    <w:rsid w:val="00213C23"/>
    <w:rsid w:val="00215BDE"/>
    <w:rsid w:val="002217E8"/>
    <w:rsid w:val="00245010"/>
    <w:rsid w:val="0025360A"/>
    <w:rsid w:val="002568C3"/>
    <w:rsid w:val="00256B2C"/>
    <w:rsid w:val="00280F09"/>
    <w:rsid w:val="0029046C"/>
    <w:rsid w:val="00295DEA"/>
    <w:rsid w:val="00296838"/>
    <w:rsid w:val="00297447"/>
    <w:rsid w:val="002A664C"/>
    <w:rsid w:val="002A6BC6"/>
    <w:rsid w:val="002B110E"/>
    <w:rsid w:val="002B2EB0"/>
    <w:rsid w:val="002B3B64"/>
    <w:rsid w:val="002D2686"/>
    <w:rsid w:val="002D70AF"/>
    <w:rsid w:val="002E1196"/>
    <w:rsid w:val="002F03F3"/>
    <w:rsid w:val="002F16E8"/>
    <w:rsid w:val="002F382B"/>
    <w:rsid w:val="002F4808"/>
    <w:rsid w:val="002F619C"/>
    <w:rsid w:val="00300CFE"/>
    <w:rsid w:val="00303437"/>
    <w:rsid w:val="00310553"/>
    <w:rsid w:val="00313C88"/>
    <w:rsid w:val="003224C5"/>
    <w:rsid w:val="00331C62"/>
    <w:rsid w:val="00347D84"/>
    <w:rsid w:val="0035459B"/>
    <w:rsid w:val="003600F6"/>
    <w:rsid w:val="00374875"/>
    <w:rsid w:val="003774F2"/>
    <w:rsid w:val="003836AC"/>
    <w:rsid w:val="00384FE2"/>
    <w:rsid w:val="00393F76"/>
    <w:rsid w:val="003A0B3E"/>
    <w:rsid w:val="003A6D91"/>
    <w:rsid w:val="003C7888"/>
    <w:rsid w:val="003D38FD"/>
    <w:rsid w:val="003D67B3"/>
    <w:rsid w:val="003E660F"/>
    <w:rsid w:val="003F61A0"/>
    <w:rsid w:val="003F772A"/>
    <w:rsid w:val="00404512"/>
    <w:rsid w:val="00436A62"/>
    <w:rsid w:val="00451E54"/>
    <w:rsid w:val="00467275"/>
    <w:rsid w:val="00472C07"/>
    <w:rsid w:val="0047466C"/>
    <w:rsid w:val="00475DD7"/>
    <w:rsid w:val="00486E6E"/>
    <w:rsid w:val="00487E52"/>
    <w:rsid w:val="00493B04"/>
    <w:rsid w:val="00497493"/>
    <w:rsid w:val="004A01DD"/>
    <w:rsid w:val="004A1166"/>
    <w:rsid w:val="004A2A24"/>
    <w:rsid w:val="004A69C9"/>
    <w:rsid w:val="004B6176"/>
    <w:rsid w:val="004C06CC"/>
    <w:rsid w:val="004C1127"/>
    <w:rsid w:val="004C434C"/>
    <w:rsid w:val="004C52EF"/>
    <w:rsid w:val="004C541B"/>
    <w:rsid w:val="004D7E2A"/>
    <w:rsid w:val="004E72F8"/>
    <w:rsid w:val="004F3525"/>
    <w:rsid w:val="004F45C9"/>
    <w:rsid w:val="004F7054"/>
    <w:rsid w:val="005051C1"/>
    <w:rsid w:val="0051116D"/>
    <w:rsid w:val="00514692"/>
    <w:rsid w:val="00515A85"/>
    <w:rsid w:val="00517417"/>
    <w:rsid w:val="00524533"/>
    <w:rsid w:val="0053271C"/>
    <w:rsid w:val="00533450"/>
    <w:rsid w:val="00536DE0"/>
    <w:rsid w:val="00552289"/>
    <w:rsid w:val="00553504"/>
    <w:rsid w:val="005537CB"/>
    <w:rsid w:val="005628F9"/>
    <w:rsid w:val="005705D1"/>
    <w:rsid w:val="005721EC"/>
    <w:rsid w:val="005762BF"/>
    <w:rsid w:val="00580915"/>
    <w:rsid w:val="0059692B"/>
    <w:rsid w:val="005A6D5D"/>
    <w:rsid w:val="005D3DE8"/>
    <w:rsid w:val="005D6F92"/>
    <w:rsid w:val="005E0CC3"/>
    <w:rsid w:val="005E584A"/>
    <w:rsid w:val="005F110F"/>
    <w:rsid w:val="006058E9"/>
    <w:rsid w:val="00615D7F"/>
    <w:rsid w:val="0063073A"/>
    <w:rsid w:val="0063434D"/>
    <w:rsid w:val="00634721"/>
    <w:rsid w:val="006400A8"/>
    <w:rsid w:val="00642AAF"/>
    <w:rsid w:val="006478D7"/>
    <w:rsid w:val="00655C27"/>
    <w:rsid w:val="0066247B"/>
    <w:rsid w:val="00663AD4"/>
    <w:rsid w:val="006744B9"/>
    <w:rsid w:val="0068408C"/>
    <w:rsid w:val="006A2AE0"/>
    <w:rsid w:val="006A5B4B"/>
    <w:rsid w:val="006A627C"/>
    <w:rsid w:val="006A7F09"/>
    <w:rsid w:val="006B24D2"/>
    <w:rsid w:val="006B3FC4"/>
    <w:rsid w:val="006B7AC6"/>
    <w:rsid w:val="006C146C"/>
    <w:rsid w:val="006C32E3"/>
    <w:rsid w:val="006C65F9"/>
    <w:rsid w:val="006F7EDB"/>
    <w:rsid w:val="006F7FBA"/>
    <w:rsid w:val="00700749"/>
    <w:rsid w:val="00706CBF"/>
    <w:rsid w:val="00712205"/>
    <w:rsid w:val="007142AF"/>
    <w:rsid w:val="00715201"/>
    <w:rsid w:val="00725886"/>
    <w:rsid w:val="00733C3F"/>
    <w:rsid w:val="007368A1"/>
    <w:rsid w:val="00740C11"/>
    <w:rsid w:val="0076147A"/>
    <w:rsid w:val="00761BEB"/>
    <w:rsid w:val="00762964"/>
    <w:rsid w:val="0077439A"/>
    <w:rsid w:val="007769D9"/>
    <w:rsid w:val="007A0AD1"/>
    <w:rsid w:val="007B209E"/>
    <w:rsid w:val="007D1907"/>
    <w:rsid w:val="007D4A6B"/>
    <w:rsid w:val="007E572E"/>
    <w:rsid w:val="007E7119"/>
    <w:rsid w:val="007E7EF4"/>
    <w:rsid w:val="00801A60"/>
    <w:rsid w:val="00802369"/>
    <w:rsid w:val="0082474F"/>
    <w:rsid w:val="00826127"/>
    <w:rsid w:val="0083182F"/>
    <w:rsid w:val="008364D3"/>
    <w:rsid w:val="00840B98"/>
    <w:rsid w:val="00844878"/>
    <w:rsid w:val="00845DE7"/>
    <w:rsid w:val="00855EBB"/>
    <w:rsid w:val="00861638"/>
    <w:rsid w:val="0086288D"/>
    <w:rsid w:val="00862ADD"/>
    <w:rsid w:val="008638B4"/>
    <w:rsid w:val="0086530F"/>
    <w:rsid w:val="008677B8"/>
    <w:rsid w:val="008723EE"/>
    <w:rsid w:val="0087510B"/>
    <w:rsid w:val="00887203"/>
    <w:rsid w:val="008924FE"/>
    <w:rsid w:val="0089562D"/>
    <w:rsid w:val="008A2151"/>
    <w:rsid w:val="008A34D5"/>
    <w:rsid w:val="008B44D0"/>
    <w:rsid w:val="008C427E"/>
    <w:rsid w:val="008D0C2F"/>
    <w:rsid w:val="008D11CC"/>
    <w:rsid w:val="008D789E"/>
    <w:rsid w:val="008E0177"/>
    <w:rsid w:val="008E2CC0"/>
    <w:rsid w:val="008F129F"/>
    <w:rsid w:val="00903704"/>
    <w:rsid w:val="00910E62"/>
    <w:rsid w:val="0092623B"/>
    <w:rsid w:val="009271EC"/>
    <w:rsid w:val="009331D7"/>
    <w:rsid w:val="00940B07"/>
    <w:rsid w:val="00950469"/>
    <w:rsid w:val="00954F9E"/>
    <w:rsid w:val="00960AE4"/>
    <w:rsid w:val="009628F1"/>
    <w:rsid w:val="009712B8"/>
    <w:rsid w:val="00981B49"/>
    <w:rsid w:val="009832BF"/>
    <w:rsid w:val="00985632"/>
    <w:rsid w:val="009B6008"/>
    <w:rsid w:val="009B63AD"/>
    <w:rsid w:val="009C10BA"/>
    <w:rsid w:val="009C148A"/>
    <w:rsid w:val="009D27EA"/>
    <w:rsid w:val="009E0CEE"/>
    <w:rsid w:val="009E4A9D"/>
    <w:rsid w:val="009E6F39"/>
    <w:rsid w:val="009F0118"/>
    <w:rsid w:val="00A21114"/>
    <w:rsid w:val="00A271DF"/>
    <w:rsid w:val="00A2750F"/>
    <w:rsid w:val="00A4637B"/>
    <w:rsid w:val="00A474F9"/>
    <w:rsid w:val="00A60D81"/>
    <w:rsid w:val="00A65BC3"/>
    <w:rsid w:val="00A702A1"/>
    <w:rsid w:val="00A7706E"/>
    <w:rsid w:val="00A80D9A"/>
    <w:rsid w:val="00A90D17"/>
    <w:rsid w:val="00A912B4"/>
    <w:rsid w:val="00A926EE"/>
    <w:rsid w:val="00A94FF5"/>
    <w:rsid w:val="00A96DE8"/>
    <w:rsid w:val="00AA3263"/>
    <w:rsid w:val="00AA7C84"/>
    <w:rsid w:val="00AB36C2"/>
    <w:rsid w:val="00AC1D72"/>
    <w:rsid w:val="00AC72C8"/>
    <w:rsid w:val="00AD2CA9"/>
    <w:rsid w:val="00AD2CD1"/>
    <w:rsid w:val="00AD30E0"/>
    <w:rsid w:val="00AD6CA1"/>
    <w:rsid w:val="00B11FB0"/>
    <w:rsid w:val="00B138AA"/>
    <w:rsid w:val="00B17815"/>
    <w:rsid w:val="00B2288D"/>
    <w:rsid w:val="00B273CD"/>
    <w:rsid w:val="00B40BE3"/>
    <w:rsid w:val="00B50DA9"/>
    <w:rsid w:val="00B551A2"/>
    <w:rsid w:val="00B5533E"/>
    <w:rsid w:val="00B605DB"/>
    <w:rsid w:val="00B65BB2"/>
    <w:rsid w:val="00B73F02"/>
    <w:rsid w:val="00B81F73"/>
    <w:rsid w:val="00B8633B"/>
    <w:rsid w:val="00B91B2A"/>
    <w:rsid w:val="00B93112"/>
    <w:rsid w:val="00BA17AB"/>
    <w:rsid w:val="00BA5FE4"/>
    <w:rsid w:val="00BA687F"/>
    <w:rsid w:val="00BC0247"/>
    <w:rsid w:val="00BC250C"/>
    <w:rsid w:val="00BC6B02"/>
    <w:rsid w:val="00BD225A"/>
    <w:rsid w:val="00BF264B"/>
    <w:rsid w:val="00C11984"/>
    <w:rsid w:val="00C15544"/>
    <w:rsid w:val="00C26108"/>
    <w:rsid w:val="00C32595"/>
    <w:rsid w:val="00C35E30"/>
    <w:rsid w:val="00C462D0"/>
    <w:rsid w:val="00C50FE3"/>
    <w:rsid w:val="00C56AE0"/>
    <w:rsid w:val="00C57F49"/>
    <w:rsid w:val="00C671BE"/>
    <w:rsid w:val="00C73058"/>
    <w:rsid w:val="00C73095"/>
    <w:rsid w:val="00C7401A"/>
    <w:rsid w:val="00C752B0"/>
    <w:rsid w:val="00C864C7"/>
    <w:rsid w:val="00C97BBB"/>
    <w:rsid w:val="00CA272E"/>
    <w:rsid w:val="00CA3AEA"/>
    <w:rsid w:val="00CB045D"/>
    <w:rsid w:val="00CB6337"/>
    <w:rsid w:val="00CC3BC5"/>
    <w:rsid w:val="00CC56D1"/>
    <w:rsid w:val="00CD2866"/>
    <w:rsid w:val="00CD5C8F"/>
    <w:rsid w:val="00CE0089"/>
    <w:rsid w:val="00CE7809"/>
    <w:rsid w:val="00CF0804"/>
    <w:rsid w:val="00CF095D"/>
    <w:rsid w:val="00CF24D8"/>
    <w:rsid w:val="00D0035E"/>
    <w:rsid w:val="00D159A9"/>
    <w:rsid w:val="00D22D14"/>
    <w:rsid w:val="00D2394B"/>
    <w:rsid w:val="00D26173"/>
    <w:rsid w:val="00D26DBC"/>
    <w:rsid w:val="00D3395A"/>
    <w:rsid w:val="00D35457"/>
    <w:rsid w:val="00D36765"/>
    <w:rsid w:val="00D62780"/>
    <w:rsid w:val="00D653C8"/>
    <w:rsid w:val="00D6674D"/>
    <w:rsid w:val="00D722F6"/>
    <w:rsid w:val="00D8347A"/>
    <w:rsid w:val="00DA02A7"/>
    <w:rsid w:val="00DA0878"/>
    <w:rsid w:val="00DA71A6"/>
    <w:rsid w:val="00DB4D9E"/>
    <w:rsid w:val="00DB64CF"/>
    <w:rsid w:val="00DC6BA8"/>
    <w:rsid w:val="00DD06EF"/>
    <w:rsid w:val="00DE1781"/>
    <w:rsid w:val="00DE3696"/>
    <w:rsid w:val="00DE7E41"/>
    <w:rsid w:val="00DF334B"/>
    <w:rsid w:val="00E13552"/>
    <w:rsid w:val="00E209C2"/>
    <w:rsid w:val="00E21C65"/>
    <w:rsid w:val="00E22EB4"/>
    <w:rsid w:val="00E321B6"/>
    <w:rsid w:val="00E34807"/>
    <w:rsid w:val="00E34E79"/>
    <w:rsid w:val="00E4161D"/>
    <w:rsid w:val="00E44204"/>
    <w:rsid w:val="00E44D0E"/>
    <w:rsid w:val="00E4690A"/>
    <w:rsid w:val="00E515CF"/>
    <w:rsid w:val="00E51EEA"/>
    <w:rsid w:val="00E5299B"/>
    <w:rsid w:val="00E6010A"/>
    <w:rsid w:val="00E67EFA"/>
    <w:rsid w:val="00E7042D"/>
    <w:rsid w:val="00E81BE9"/>
    <w:rsid w:val="00E8296F"/>
    <w:rsid w:val="00E86061"/>
    <w:rsid w:val="00E972CF"/>
    <w:rsid w:val="00EA0DA5"/>
    <w:rsid w:val="00EB10DE"/>
    <w:rsid w:val="00EB274B"/>
    <w:rsid w:val="00EB548E"/>
    <w:rsid w:val="00EB5ECC"/>
    <w:rsid w:val="00EB6FF5"/>
    <w:rsid w:val="00EB7B9F"/>
    <w:rsid w:val="00EC153B"/>
    <w:rsid w:val="00ED039C"/>
    <w:rsid w:val="00EE1623"/>
    <w:rsid w:val="00EF140E"/>
    <w:rsid w:val="00EF2A86"/>
    <w:rsid w:val="00EF5CB0"/>
    <w:rsid w:val="00EF796C"/>
    <w:rsid w:val="00F02119"/>
    <w:rsid w:val="00F2453E"/>
    <w:rsid w:val="00F2642E"/>
    <w:rsid w:val="00F26D55"/>
    <w:rsid w:val="00F274DE"/>
    <w:rsid w:val="00F32D9C"/>
    <w:rsid w:val="00F37A9D"/>
    <w:rsid w:val="00F41782"/>
    <w:rsid w:val="00F46CE9"/>
    <w:rsid w:val="00F56902"/>
    <w:rsid w:val="00F72E3F"/>
    <w:rsid w:val="00F73442"/>
    <w:rsid w:val="00F7480C"/>
    <w:rsid w:val="00F76463"/>
    <w:rsid w:val="00F86485"/>
    <w:rsid w:val="00F91DEC"/>
    <w:rsid w:val="00F96F27"/>
    <w:rsid w:val="00FA760D"/>
    <w:rsid w:val="00FC2F19"/>
    <w:rsid w:val="00FD0F3A"/>
    <w:rsid w:val="00FD1D24"/>
    <w:rsid w:val="00FF3434"/>
    <w:rsid w:val="00FF469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F6AE75"/>
  <w15:docId w15:val="{BA74AED2-088B-4127-9255-217A142D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09"/>
    <w:pPr>
      <w:tabs>
        <w:tab w:val="left" w:leader="dot" w:pos="9072"/>
      </w:tabs>
      <w:spacing w:after="120"/>
    </w:pPr>
    <w:rPr>
      <w:rFonts w:ascii="Verdana" w:hAnsi="Verdana"/>
      <w:sz w:val="22"/>
      <w:szCs w:val="24"/>
      <w:lang w:val="nl-NL" w:eastAsia="nl-NL"/>
    </w:rPr>
  </w:style>
  <w:style w:type="paragraph" w:styleId="Heading1">
    <w:name w:val="heading 1"/>
    <w:basedOn w:val="Normal"/>
    <w:next w:val="Normal"/>
    <w:link w:val="Heading1Char"/>
    <w:uiPriority w:val="9"/>
    <w:qFormat/>
    <w:rsid w:val="006A7F09"/>
    <w:pPr>
      <w:keepNext/>
      <w:spacing w:before="240" w:after="240"/>
      <w:outlineLvl w:val="0"/>
    </w:pPr>
    <w:rPr>
      <w:b/>
      <w:bCs/>
      <w:kern w:val="32"/>
      <w:sz w:val="28"/>
      <w:szCs w:val="32"/>
    </w:rPr>
  </w:style>
  <w:style w:type="paragraph" w:styleId="Heading2">
    <w:name w:val="heading 2"/>
    <w:basedOn w:val="Normal"/>
    <w:next w:val="Normal"/>
    <w:link w:val="Heading2Char"/>
    <w:uiPriority w:val="9"/>
    <w:unhideWhenUsed/>
    <w:qFormat/>
    <w:rsid w:val="006A7F09"/>
    <w:pPr>
      <w:keepNext/>
      <w:spacing w:before="240"/>
      <w:outlineLvl w:val="1"/>
    </w:pPr>
    <w:rPr>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EFA"/>
    <w:rPr>
      <w:rFonts w:ascii="Verdana" w:hAnsi="Verdana"/>
      <w:b/>
      <w:bCs/>
      <w:kern w:val="32"/>
      <w:sz w:val="28"/>
      <w:szCs w:val="32"/>
      <w:lang w:val="nl-NL" w:eastAsia="nl-NL"/>
    </w:rPr>
  </w:style>
  <w:style w:type="table" w:styleId="TableGrid">
    <w:name w:val="Table Grid"/>
    <w:basedOn w:val="TableNormal"/>
    <w:uiPriority w:val="59"/>
    <w:rsid w:val="007122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A69C9"/>
    <w:rPr>
      <w:rFonts w:ascii="Tahoma" w:hAnsi="Tahoma" w:cs="Tahoma"/>
      <w:sz w:val="16"/>
      <w:szCs w:val="16"/>
    </w:rPr>
  </w:style>
  <w:style w:type="character" w:customStyle="1" w:styleId="BalloonTextChar">
    <w:name w:val="Balloon Text Char"/>
    <w:link w:val="BalloonText"/>
    <w:uiPriority w:val="99"/>
    <w:semiHidden/>
    <w:rsid w:val="004A69C9"/>
    <w:rPr>
      <w:rFonts w:ascii="Tahoma" w:hAnsi="Tahoma" w:cs="Tahoma"/>
      <w:sz w:val="16"/>
      <w:szCs w:val="16"/>
      <w:lang w:val="nl-NL" w:eastAsia="nl-NL"/>
    </w:rPr>
  </w:style>
  <w:style w:type="character" w:customStyle="1" w:styleId="Heading2Char">
    <w:name w:val="Heading 2 Char"/>
    <w:link w:val="Heading2"/>
    <w:uiPriority w:val="9"/>
    <w:rsid w:val="00E67EFA"/>
    <w:rPr>
      <w:rFonts w:ascii="Verdana" w:hAnsi="Verdana"/>
      <w:b/>
      <w:bCs/>
      <w:iCs/>
      <w:sz w:val="24"/>
      <w:szCs w:val="28"/>
      <w:lang w:val="nl-NL" w:eastAsia="nl-NL"/>
    </w:rPr>
  </w:style>
  <w:style w:type="paragraph" w:styleId="Footer">
    <w:name w:val="footer"/>
    <w:basedOn w:val="Normal"/>
    <w:link w:val="FooterChar"/>
    <w:rsid w:val="0087510B"/>
    <w:pPr>
      <w:tabs>
        <w:tab w:val="center" w:pos="4536"/>
        <w:tab w:val="right" w:pos="9072"/>
      </w:tabs>
    </w:pPr>
    <w:rPr>
      <w:rFonts w:ascii="Times New Roman" w:hAnsi="Times New Roman"/>
      <w:sz w:val="24"/>
    </w:rPr>
  </w:style>
  <w:style w:type="character" w:customStyle="1" w:styleId="FooterChar">
    <w:name w:val="Footer Char"/>
    <w:link w:val="Footer"/>
    <w:rsid w:val="0087510B"/>
    <w:rPr>
      <w:sz w:val="24"/>
      <w:szCs w:val="24"/>
      <w:lang w:val="nl-NL" w:eastAsia="nl-NL"/>
    </w:rPr>
  </w:style>
  <w:style w:type="paragraph" w:styleId="ListNumber">
    <w:name w:val="List Number"/>
    <w:basedOn w:val="Normal"/>
    <w:uiPriority w:val="99"/>
    <w:unhideWhenUsed/>
    <w:rsid w:val="00D36765"/>
    <w:pPr>
      <w:numPr>
        <w:numId w:val="17"/>
      </w:numPr>
      <w:tabs>
        <w:tab w:val="clear" w:pos="9072"/>
      </w:tabs>
      <w:contextualSpacing/>
    </w:pPr>
    <w:rPr>
      <w:b/>
    </w:rPr>
  </w:style>
  <w:style w:type="paragraph" w:styleId="Title">
    <w:name w:val="Title"/>
    <w:basedOn w:val="Normal"/>
    <w:next w:val="Normal"/>
    <w:link w:val="TitleChar"/>
    <w:uiPriority w:val="10"/>
    <w:qFormat/>
    <w:rsid w:val="00960AE4"/>
    <w:pPr>
      <w:spacing w:after="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65431"/>
    <w:rPr>
      <w:rFonts w:ascii="Verdana" w:eastAsiaTheme="majorEastAsia" w:hAnsi="Verdana" w:cstheme="majorBidi"/>
      <w:b/>
      <w:spacing w:val="-10"/>
      <w:kern w:val="28"/>
      <w:sz w:val="32"/>
      <w:szCs w:val="5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A_MI~1\AppData\Local\Temp\Sjabloon%20toets%20-%20taak.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A9C990F2DF4D40B07E2AA1B34CBB55" ma:contentTypeVersion="2" ma:contentTypeDescription="Een nieuw document maken." ma:contentTypeScope="" ma:versionID="1ec9c9f9c5850411484a0e9a9e39af6e">
  <xsd:schema xmlns:xsd="http://www.w3.org/2001/XMLSchema" xmlns:xs="http://www.w3.org/2001/XMLSchema" xmlns:p="http://schemas.microsoft.com/office/2006/metadata/properties" xmlns:ns3="262c4210-5786-4a71-96f3-c5c056654c13" targetNamespace="http://schemas.microsoft.com/office/2006/metadata/properties" ma:root="true" ma:fieldsID="38afc5f0d5f794fca05a71d7bd890ff7" ns3:_="">
    <xsd:import namespace="262c4210-5786-4a71-96f3-c5c056654c1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c4210-5786-4a71-96f3-c5c05665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641CC-E709-4F06-A022-9F8B929B5B1A}">
  <ds:schemaRefs>
    <ds:schemaRef ds:uri="http://schemas.microsoft.com/sharepoint/v3/contenttype/forms"/>
  </ds:schemaRefs>
</ds:datastoreItem>
</file>

<file path=customXml/itemProps2.xml><?xml version="1.0" encoding="utf-8"?>
<ds:datastoreItem xmlns:ds="http://schemas.openxmlformats.org/officeDocument/2006/customXml" ds:itemID="{CB421CC0-3B5A-448B-A658-B6EAC05F7F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020C05-072A-4087-906B-CB14BEAB8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c4210-5786-4a71-96f3-c5c056654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 toets - taak</Template>
  <TotalTime>1</TotalTime>
  <Pages>1</Pages>
  <Words>123</Words>
  <Characters>707</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KTA-Wollemarkt</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Jacobs</dc:creator>
  <cp:keywords/>
  <cp:lastModifiedBy>Szeredi Eva-Veronica</cp:lastModifiedBy>
  <cp:revision>2</cp:revision>
  <cp:lastPrinted>2011-01-21T13:15:00Z</cp:lastPrinted>
  <dcterms:created xsi:type="dcterms:W3CDTF">2021-10-17T21:12:00Z</dcterms:created>
  <dcterms:modified xsi:type="dcterms:W3CDTF">2021-10-17T21:12:00Z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0x0101009CA9C990F2DF4D40B07E2AA1B34CBB55</vt:lpwstr>
  </property>
</Properties>
</file>